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FCA7B" w14:textId="724A1F3E" w:rsidR="00C47B19" w:rsidRPr="001F369B" w:rsidRDefault="00B73AD9" w:rsidP="00222CE5">
      <w:pPr>
        <w:pStyle w:val="Ttulo1"/>
      </w:pPr>
      <w:bookmarkStart w:id="0" w:name="OLE_LINK1"/>
      <w:bookmarkStart w:id="1" w:name="OLE_LINK2"/>
      <w:r>
        <w:t>CALCULAR RUMBOS Y PROYECIONES</w:t>
      </w:r>
    </w:p>
    <w:p w14:paraId="5A97A1D4" w14:textId="3A3D2439" w:rsidR="00C47B19" w:rsidRPr="00626FB8" w:rsidRDefault="00C47B19" w:rsidP="00FB5BE4">
      <w:pPr>
        <w:pStyle w:val="Ttuloenidiomaalternativo"/>
        <w:jc w:val="both"/>
      </w:pPr>
    </w:p>
    <w:bookmarkEnd w:id="0"/>
    <w:bookmarkEnd w:id="1"/>
    <w:p w14:paraId="0628375B" w14:textId="68E4E06D" w:rsidR="00C47B19" w:rsidRPr="00F22F2A" w:rsidRDefault="00C628DA" w:rsidP="00C47B19">
      <w:pPr>
        <w:pStyle w:val="Autores"/>
        <w:rPr>
          <w:sz w:val="28"/>
        </w:rPr>
      </w:pPr>
      <w:r>
        <w:t xml:space="preserve"> </w:t>
      </w:r>
      <w:r w:rsidRPr="00F22F2A">
        <w:rPr>
          <w:sz w:val="28"/>
        </w:rPr>
        <w:t>Alma Judith Gonzá</w:t>
      </w:r>
      <w:r w:rsidR="00AF12C3" w:rsidRPr="00F22F2A">
        <w:rPr>
          <w:sz w:val="28"/>
        </w:rPr>
        <w:t>lez</w:t>
      </w:r>
      <w:r w:rsidR="0010447F" w:rsidRPr="00F22F2A">
        <w:rPr>
          <w:sz w:val="28"/>
        </w:rPr>
        <w:t xml:space="preserve"> Mon</w:t>
      </w:r>
      <w:r w:rsidRPr="00F22F2A">
        <w:rPr>
          <w:sz w:val="28"/>
        </w:rPr>
        <w:t>tes</w:t>
      </w:r>
      <w:r w:rsidR="0010447F" w:rsidRPr="00F22F2A">
        <w:rPr>
          <w:sz w:val="28"/>
        </w:rPr>
        <w:t xml:space="preserve"> </w:t>
      </w:r>
    </w:p>
    <w:p w14:paraId="4FE062C4" w14:textId="7787476F" w:rsidR="00C47B19" w:rsidRPr="00F22F2A" w:rsidRDefault="0010447F" w:rsidP="0010447F">
      <w:pPr>
        <w:pStyle w:val="Filiacin"/>
        <w:rPr>
          <w:i/>
        </w:rPr>
        <w:sectPr w:rsidR="00C47B19" w:rsidRPr="00F22F2A" w:rsidSect="00C47B19">
          <w:footerReference w:type="default" r:id="rId9"/>
          <w:pgSz w:w="11900" w:h="16840"/>
          <w:pgMar w:top="1418" w:right="1134" w:bottom="1701" w:left="1418" w:header="851" w:footer="992" w:gutter="0"/>
          <w:pgNumType w:start="1"/>
          <w:cols w:space="708"/>
        </w:sectPr>
      </w:pPr>
      <w:r>
        <w:t xml:space="preserve"> </w:t>
      </w:r>
      <w:r w:rsidRPr="00F22F2A">
        <w:rPr>
          <w:i/>
          <w:sz w:val="24"/>
        </w:rPr>
        <w:t>galma0564@gmail.com</w:t>
      </w:r>
    </w:p>
    <w:p w14:paraId="6E39E8B2" w14:textId="77777777" w:rsidR="00C47B19" w:rsidRPr="001F369B" w:rsidRDefault="00C47B19" w:rsidP="006F4B47">
      <w:pPr>
        <w:pStyle w:val="Resumen-Ttulo"/>
      </w:pPr>
      <w:r w:rsidRPr="006F4B47">
        <w:lastRenderedPageBreak/>
        <w:t>Resumen</w:t>
      </w:r>
    </w:p>
    <w:p w14:paraId="3EA0D94B" w14:textId="58B2C38D" w:rsidR="00C47B19" w:rsidRPr="00272E4D" w:rsidRDefault="00C628DA" w:rsidP="006F4B47">
      <w:pPr>
        <w:pStyle w:val="Resumen-Texto"/>
        <w:rPr>
          <w:sz w:val="20"/>
        </w:rPr>
      </w:pPr>
      <w:r w:rsidRPr="00272E4D">
        <w:rPr>
          <w:sz w:val="20"/>
        </w:rPr>
        <w:t>Para este proyecto se desarrollara un código Python para poder calcular rumbos y proyecci</w:t>
      </w:r>
      <w:r w:rsidRPr="00272E4D">
        <w:rPr>
          <w:sz w:val="20"/>
        </w:rPr>
        <w:t>o</w:t>
      </w:r>
      <w:r w:rsidRPr="00272E4D">
        <w:rPr>
          <w:sz w:val="20"/>
        </w:rPr>
        <w:t>nes de un are que se desea trabajar, donde se integraran algunas funciones trigonométricas para poder saber los resultados de estas ya mencionadas.</w:t>
      </w:r>
    </w:p>
    <w:p w14:paraId="3BBCE9FD" w14:textId="1D1583CC" w:rsidR="00C47B19" w:rsidRPr="00272E4D" w:rsidRDefault="00C47B19" w:rsidP="006B5C61">
      <w:pPr>
        <w:pStyle w:val="Resumen-Texto"/>
        <w:rPr>
          <w:sz w:val="20"/>
          <w:lang w:val="en-US"/>
        </w:rPr>
      </w:pPr>
      <w:r w:rsidRPr="00272E4D">
        <w:rPr>
          <w:b/>
          <w:sz w:val="20"/>
        </w:rPr>
        <w:t>Palabras clave</w:t>
      </w:r>
      <w:r w:rsidR="00C628DA" w:rsidRPr="00272E4D">
        <w:rPr>
          <w:sz w:val="20"/>
        </w:rPr>
        <w:t>: Python, rumbos, proyecciones y funciones trigonométricas.</w:t>
      </w:r>
    </w:p>
    <w:p w14:paraId="59695D49" w14:textId="77777777" w:rsidR="00B02A4E" w:rsidRDefault="00B02A4E" w:rsidP="006B5C61">
      <w:pPr>
        <w:pStyle w:val="Resumen-Texto"/>
        <w:rPr>
          <w:lang w:val="en-US"/>
        </w:rPr>
      </w:pPr>
    </w:p>
    <w:p w14:paraId="3A2C9336" w14:textId="77777777" w:rsidR="00B02A4E" w:rsidRPr="0010447F" w:rsidRDefault="00B02A4E" w:rsidP="00B02A4E">
      <w:pPr>
        <w:pStyle w:val="Resumen-Ttulo"/>
        <w:spacing w:before="160"/>
        <w:rPr>
          <w:lang w:val="en-US"/>
        </w:rPr>
      </w:pPr>
      <w:r w:rsidRPr="0010447F">
        <w:rPr>
          <w:lang w:val="en-US"/>
        </w:rPr>
        <w:t>Abstract</w:t>
      </w:r>
    </w:p>
    <w:p w14:paraId="1A517435" w14:textId="77777777" w:rsidR="00C628DA" w:rsidRPr="00781A92" w:rsidRDefault="00C628DA" w:rsidP="00B02A4E">
      <w:pPr>
        <w:pStyle w:val="Resumen-TextoIngls"/>
        <w:rPr>
          <w:rFonts w:cs="Arial"/>
          <w:color w:val="222222"/>
          <w:sz w:val="20"/>
          <w:szCs w:val="42"/>
          <w:shd w:val="clear" w:color="auto" w:fill="F8F9FA"/>
        </w:rPr>
      </w:pPr>
      <w:r w:rsidRPr="00781A92">
        <w:rPr>
          <w:rFonts w:cs="Arial"/>
          <w:color w:val="222222"/>
          <w:sz w:val="20"/>
          <w:szCs w:val="42"/>
          <w:shd w:val="clear" w:color="auto" w:fill="F8F9FA"/>
        </w:rPr>
        <w:t>For this project, a Python code will be developed to calculate the directions and projections of an area that you want to work, where some trig</w:t>
      </w:r>
      <w:r w:rsidRPr="00781A92">
        <w:rPr>
          <w:rFonts w:cs="Arial"/>
          <w:color w:val="222222"/>
          <w:sz w:val="20"/>
          <w:szCs w:val="42"/>
          <w:shd w:val="clear" w:color="auto" w:fill="F8F9FA"/>
        </w:rPr>
        <w:t>o</w:t>
      </w:r>
      <w:r w:rsidRPr="00781A92">
        <w:rPr>
          <w:rFonts w:cs="Arial"/>
          <w:color w:val="222222"/>
          <w:sz w:val="20"/>
          <w:szCs w:val="42"/>
          <w:shd w:val="clear" w:color="auto" w:fill="F8F9FA"/>
        </w:rPr>
        <w:t>nometric functions will be integrated to know the results of these already mentioned.</w:t>
      </w:r>
    </w:p>
    <w:p w14:paraId="0A675BFF" w14:textId="0C103B75" w:rsidR="00B02A4E" w:rsidRPr="00C628DA" w:rsidRDefault="00B02A4E" w:rsidP="00C628DA">
      <w:pPr>
        <w:pStyle w:val="Resumen-TextoIngls"/>
        <w:rPr>
          <w:sz w:val="20"/>
          <w:szCs w:val="20"/>
        </w:rPr>
        <w:sectPr w:rsidR="00B02A4E" w:rsidRPr="00C628DA" w:rsidSect="00B02A4E">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781A92">
        <w:rPr>
          <w:b/>
        </w:rPr>
        <w:t>Keywords</w:t>
      </w:r>
      <w:r w:rsidRPr="00781A92">
        <w:t xml:space="preserve">: </w:t>
      </w:r>
      <w:r w:rsidR="00C628DA" w:rsidRPr="00781A92">
        <w:br/>
      </w:r>
      <w:r w:rsidR="00C628DA" w:rsidRPr="00781A92">
        <w:rPr>
          <w:rFonts w:cs="Arial"/>
          <w:color w:val="222222"/>
          <w:sz w:val="20"/>
          <w:szCs w:val="20"/>
          <w:shd w:val="clear" w:color="auto" w:fill="F8F9FA"/>
        </w:rPr>
        <w:t>Python, bearings, projections, and trig functions.</w:t>
      </w:r>
    </w:p>
    <w:p w14:paraId="3A40F212" w14:textId="77777777" w:rsidR="00B02A4E" w:rsidRPr="00DB5234" w:rsidRDefault="00B02A4E" w:rsidP="00B02A4E">
      <w:pPr>
        <w:pStyle w:val="Ttulo2"/>
        <w:spacing w:before="0"/>
      </w:pPr>
      <w:r>
        <w:rPr>
          <w:lang w:val="en-US"/>
        </w:rPr>
        <w:lastRenderedPageBreak/>
        <w:t xml:space="preserve">Introduction </w:t>
      </w:r>
    </w:p>
    <w:p w14:paraId="52FB3690" w14:textId="72CF86AE" w:rsidR="00C628DA" w:rsidRDefault="00C628DA" w:rsidP="00B02A4E">
      <w:r>
        <w:t xml:space="preserve">Para determinar la orientación de algún predio en algún lugar determinado con respecto al norte </w:t>
      </w:r>
      <w:r w:rsidR="00A15BFB">
        <w:t>se emplean los rumbos y azimut, estos son sinónimos pero tienen pequeñas diferencia entre ello al expresarlos escritos. Ambos sist</w:t>
      </w:r>
      <w:r w:rsidR="00A15BFB">
        <w:t>e</w:t>
      </w:r>
      <w:r w:rsidR="00A15BFB">
        <w:t>mas dependen de la dirección del norte real.</w:t>
      </w:r>
    </w:p>
    <w:p w14:paraId="1E6EA8C4" w14:textId="42DD6E1C" w:rsidR="00A15BFB" w:rsidRDefault="00A15BFB" w:rsidP="00B02A4E">
      <w:r>
        <w:t>El rumbo el ángulo horizontal agudo (90º) que forma con un meridiano de referencia genera</w:t>
      </w:r>
      <w:r>
        <w:t>l</w:t>
      </w:r>
      <w:r>
        <w:t xml:space="preserve">mente se toma como tal una línea Norte-Sur que puede estar definida por el N geográfico o el N magnético  </w:t>
      </w:r>
    </w:p>
    <w:p w14:paraId="68936B5D" w14:textId="4A3456DF" w:rsidR="00B02A4E" w:rsidRDefault="00A15BFB" w:rsidP="00B02A4E">
      <w:r>
        <w:t>Las proyecciones cartográficas utilizan fórmulas matemáticas para relacionar las coordenadas esféricas del globo con coordenadas planas. Están diseñadas para fine específicos como para datos de gran escala de un área limitada.</w:t>
      </w:r>
    </w:p>
    <w:p w14:paraId="7A8AABEB" w14:textId="4DC67E62" w:rsidR="00B02A4E" w:rsidRDefault="00B02A4E" w:rsidP="00B02A4E">
      <w:r>
        <w:t>Con este proyecto se</w:t>
      </w:r>
      <w:r w:rsidR="00A15BFB">
        <w:t xml:space="preserve"> busca lograr una eficaz raides por medio del código y poder obtener rumbos, azimut y proyecciones de un área lim</w:t>
      </w:r>
      <w:r w:rsidR="00A15BFB">
        <w:t>i</w:t>
      </w:r>
      <w:r w:rsidR="00A15BFB">
        <w:t>tada cuando sea necesario.</w:t>
      </w:r>
    </w:p>
    <w:p w14:paraId="34F24E1C" w14:textId="77777777" w:rsidR="00B02A4E" w:rsidRPr="001F369B" w:rsidRDefault="00B02A4E" w:rsidP="00B02A4E">
      <w:pPr>
        <w:pStyle w:val="Ttulo2"/>
      </w:pPr>
      <w:r>
        <w:t>Desarrollo</w:t>
      </w:r>
    </w:p>
    <w:p w14:paraId="4EAB45D6" w14:textId="3409B909" w:rsidR="00B02A4E" w:rsidRDefault="00781A92" w:rsidP="00B02A4E">
      <w:r>
        <w:t xml:space="preserve">Para hacer una </w:t>
      </w:r>
      <w:r w:rsidR="00FB5BE4">
        <w:t>aplicación</w:t>
      </w:r>
      <w:r w:rsidR="00B02A4E">
        <w:t xml:space="preserve"> de cualquier cosa para minimi</w:t>
      </w:r>
      <w:r>
        <w:t>zar los tiempos</w:t>
      </w:r>
      <w:r w:rsidR="00B02A4E">
        <w:t xml:space="preserve"> en su utilización, es necesario tener en cuenta todos los aspectos necesarios que ayudaran a tomar decisiones al momento de elegir los nuevos recursos.</w:t>
      </w:r>
    </w:p>
    <w:p w14:paraId="1BA30F64" w14:textId="5C947F56" w:rsidR="00B02A4E" w:rsidRDefault="00B02A4E" w:rsidP="00B02A4E">
      <w:r>
        <w:t>Que tan</w:t>
      </w:r>
      <w:r w:rsidR="00781A92">
        <w:t>to será la disminución de tiempo</w:t>
      </w:r>
      <w:r>
        <w:t xml:space="preserve"> que se gene</w:t>
      </w:r>
      <w:r w:rsidR="00781A92">
        <w:t>raran a partir de la aplicación</w:t>
      </w:r>
      <w:r>
        <w:t>, en este c</w:t>
      </w:r>
      <w:r>
        <w:t>a</w:t>
      </w:r>
      <w:r w:rsidR="00781A92">
        <w:t>so, se busca minimizar tiempo en hacer algún trabajo topográfico</w:t>
      </w:r>
      <w:r>
        <w:t xml:space="preserve"> y tam</w:t>
      </w:r>
      <w:r w:rsidR="00781A92">
        <w:t>bién, en un futuro sea una muy buena aplicación para que pueda se</w:t>
      </w:r>
      <w:r w:rsidR="00781A92">
        <w:t>r</w:t>
      </w:r>
      <w:r w:rsidR="00781A92">
        <w:t>vir en un futuro a cualquier persona.</w:t>
      </w:r>
    </w:p>
    <w:p w14:paraId="6A32913E" w14:textId="77777777" w:rsidR="003A2948" w:rsidRDefault="003A2948" w:rsidP="00B02A4E"/>
    <w:p w14:paraId="59923157" w14:textId="35ECB358" w:rsidR="00B02A4E" w:rsidRDefault="00B02A4E" w:rsidP="00B02A4E">
      <w:r>
        <w:t>Es necesario conocer qu</w:t>
      </w:r>
      <w:r w:rsidR="00781A92">
        <w:t xml:space="preserve">é tipo de trabajo que se va a realizar, así </w:t>
      </w:r>
      <w:r>
        <w:t>también el área de superficie que alcan</w:t>
      </w:r>
      <w:r w:rsidR="00781A92">
        <w:t>za para</w:t>
      </w:r>
      <w:r>
        <w:t xml:space="preserve"> posteriormente comen</w:t>
      </w:r>
      <w:r w:rsidR="00781A92">
        <w:t>zar con la aplicación de dicho código y también porque no que otras personas le puedan hacer mejorías</w:t>
      </w:r>
      <w:r>
        <w:t xml:space="preserve"> de un nuevo modelo que mejore todos los a</w:t>
      </w:r>
      <w:r>
        <w:t>s</w:t>
      </w:r>
      <w:r>
        <w:t>pectos posibles.</w:t>
      </w:r>
    </w:p>
    <w:p w14:paraId="1C523568" w14:textId="05D46D17" w:rsidR="00B02A4E" w:rsidRDefault="00B02A4E" w:rsidP="00B02A4E">
      <w:r>
        <w:t xml:space="preserve">También debemos tomar en </w:t>
      </w:r>
      <w:r w:rsidR="00781A92">
        <w:t xml:space="preserve">cuenta que este tipo de trabajos </w:t>
      </w:r>
      <w:r>
        <w:t xml:space="preserve">son </w:t>
      </w:r>
      <w:r w:rsidR="00781A92">
        <w:t>utilizados</w:t>
      </w:r>
      <w:r>
        <w:t xml:space="preserve"> en muchos dif</w:t>
      </w:r>
      <w:r>
        <w:t>e</w:t>
      </w:r>
      <w:r>
        <w:t>rentes lu</w:t>
      </w:r>
      <w:r w:rsidR="00781A92">
        <w:t>gares que requieren una amplia área de estudio</w:t>
      </w:r>
      <w:r>
        <w:t>.</w:t>
      </w:r>
    </w:p>
    <w:p w14:paraId="18D7A0F7" w14:textId="78FF3676" w:rsidR="00B02A4E" w:rsidRDefault="00B02A4E" w:rsidP="00B02A4E">
      <w:r>
        <w:t xml:space="preserve">En la figura </w:t>
      </w:r>
      <w:r w:rsidR="006C20F8">
        <w:t>de abajo vamos a ilustrar lo que viene siendo el rumbo</w:t>
      </w:r>
      <w:r>
        <w:t>.</w:t>
      </w:r>
    </w:p>
    <w:p w14:paraId="2346D077" w14:textId="6961BD8A" w:rsidR="00B02A4E" w:rsidRDefault="00B02A4E" w:rsidP="00B02A4E"/>
    <w:p w14:paraId="6EB82990" w14:textId="1ECA4FCB" w:rsidR="00B02A4E" w:rsidRDefault="006C20F8" w:rsidP="006C20F8">
      <w:pPr>
        <w:jc w:val="center"/>
      </w:pPr>
      <w:r>
        <w:rPr>
          <w:noProof/>
          <w:lang w:val="es-MX" w:eastAsia="es-MX"/>
        </w:rPr>
        <w:drawing>
          <wp:inline distT="0" distB="0" distL="0" distR="0" wp14:anchorId="1D2FA43F" wp14:editId="0C6877D8">
            <wp:extent cx="1714500" cy="2009775"/>
            <wp:effectExtent l="0" t="0" r="0" b="9525"/>
            <wp:docPr id="8" name="Imagen 8" descr="Ru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b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2009775"/>
                    </a:xfrm>
                    <a:prstGeom prst="rect">
                      <a:avLst/>
                    </a:prstGeom>
                    <a:noFill/>
                    <a:ln>
                      <a:noFill/>
                    </a:ln>
                  </pic:spPr>
                </pic:pic>
              </a:graphicData>
            </a:graphic>
          </wp:inline>
        </w:drawing>
      </w:r>
    </w:p>
    <w:p w14:paraId="2A1F6C54" w14:textId="0AA1C096" w:rsidR="00B02A4E" w:rsidRDefault="00B02A4E" w:rsidP="00B02A4E">
      <w:pPr>
        <w:pStyle w:val="Leyendadefiguraotabla"/>
        <w:spacing w:before="240"/>
      </w:pPr>
      <w:r w:rsidRPr="001321A0">
        <w:rPr>
          <w:i w:val="0"/>
        </w:rPr>
        <w:t>Figura 1.</w:t>
      </w:r>
      <w:r w:rsidRPr="001321A0">
        <w:t xml:space="preserve"> </w:t>
      </w:r>
      <w:r w:rsidR="006C20F8">
        <w:t>RUMBOS</w:t>
      </w:r>
      <w:r>
        <w:t xml:space="preserve">. Fuente: </w:t>
      </w:r>
      <w:hyperlink r:id="rId11" w:history="1">
        <w:r w:rsidR="006C20F8">
          <w:rPr>
            <w:rStyle w:val="Hipervnculo"/>
          </w:rPr>
          <w:t>https://doblevia.wordpress.com/about/</w:t>
        </w:r>
      </w:hyperlink>
    </w:p>
    <w:p w14:paraId="41550162" w14:textId="6AB92013" w:rsidR="00AB6197" w:rsidRDefault="003A2948" w:rsidP="003A2948">
      <w:r>
        <w:lastRenderedPageBreak/>
        <w:t>Para poder realizar dicho trabajo e</w:t>
      </w:r>
      <w:r w:rsidR="00B02A4E">
        <w:t xml:space="preserve">s necesario también </w:t>
      </w:r>
      <w:r>
        <w:t>sabes que fórmulas que cosas ocupas para confortar el código a utilizar</w:t>
      </w:r>
      <w:r w:rsidR="002C117E">
        <w:t>.</w:t>
      </w:r>
    </w:p>
    <w:p w14:paraId="02CD0A07" w14:textId="5EE1D6FB" w:rsidR="002C117E" w:rsidRDefault="002C117E" w:rsidP="002C117E">
      <w:pPr>
        <w:pStyle w:val="Prrafodelista"/>
        <w:numPr>
          <w:ilvl w:val="0"/>
          <w:numId w:val="20"/>
        </w:numPr>
      </w:pPr>
      <w:r>
        <w:t>Primeramente se tienen que pedir los datos en este caso seria los valores de la superficie en  que consta el terreno.</w:t>
      </w:r>
    </w:p>
    <w:p w14:paraId="230327D0" w14:textId="4094EC78" w:rsidR="002C117E" w:rsidRDefault="002C117E" w:rsidP="003A2948">
      <w:r>
        <w:rPr>
          <w:noProof/>
          <w:lang w:val="es-MX" w:eastAsia="es-MX"/>
        </w:rPr>
        <w:drawing>
          <wp:anchor distT="0" distB="0" distL="114300" distR="114300" simplePos="0" relativeHeight="251658240" behindDoc="0" locked="0" layoutInCell="1" allowOverlap="1" wp14:anchorId="5F33EF76" wp14:editId="2C409A93">
            <wp:simplePos x="0" y="0"/>
            <wp:positionH relativeFrom="column">
              <wp:posOffset>-635</wp:posOffset>
            </wp:positionH>
            <wp:positionV relativeFrom="paragraph">
              <wp:posOffset>171450</wp:posOffset>
            </wp:positionV>
            <wp:extent cx="2742565" cy="781050"/>
            <wp:effectExtent l="0" t="0" r="635"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png"/>
                    <pic:cNvPicPr/>
                  </pic:nvPicPr>
                  <pic:blipFill>
                    <a:blip r:embed="rId12">
                      <a:extLst>
                        <a:ext uri="{28A0092B-C50C-407E-A947-70E740481C1C}">
                          <a14:useLocalDpi xmlns:a14="http://schemas.microsoft.com/office/drawing/2010/main" val="0"/>
                        </a:ext>
                      </a:extLst>
                    </a:blip>
                    <a:stretch>
                      <a:fillRect/>
                    </a:stretch>
                  </pic:blipFill>
                  <pic:spPr>
                    <a:xfrm>
                      <a:off x="0" y="0"/>
                      <a:ext cx="2742565" cy="781050"/>
                    </a:xfrm>
                    <a:prstGeom prst="rect">
                      <a:avLst/>
                    </a:prstGeom>
                  </pic:spPr>
                </pic:pic>
              </a:graphicData>
            </a:graphic>
            <wp14:sizeRelH relativeFrom="page">
              <wp14:pctWidth>0</wp14:pctWidth>
            </wp14:sizeRelH>
            <wp14:sizeRelV relativeFrom="page">
              <wp14:pctHeight>0</wp14:pctHeight>
            </wp14:sizeRelV>
          </wp:anchor>
        </w:drawing>
      </w:r>
    </w:p>
    <w:p w14:paraId="54ECFAF6" w14:textId="6A854284" w:rsidR="00F22F2A" w:rsidRPr="00F22F2A" w:rsidRDefault="00F22F2A" w:rsidP="00F22F2A">
      <w:pPr>
        <w:jc w:val="center"/>
        <w:rPr>
          <w:i/>
          <w:sz w:val="18"/>
        </w:rPr>
      </w:pPr>
      <w:r w:rsidRPr="00F22F2A">
        <w:rPr>
          <w:i/>
          <w:sz w:val="18"/>
        </w:rPr>
        <w:t>Figura 1.1 Ingresando valores. Fuente: Código</w:t>
      </w:r>
    </w:p>
    <w:p w14:paraId="34CCEB0F" w14:textId="77777777" w:rsidR="00F22F2A" w:rsidRPr="00F22F2A" w:rsidRDefault="00F22F2A" w:rsidP="00F22F2A">
      <w:pPr>
        <w:jc w:val="center"/>
        <w:rPr>
          <w:sz w:val="18"/>
        </w:rPr>
      </w:pPr>
    </w:p>
    <w:p w14:paraId="4079D414" w14:textId="77777777" w:rsidR="002C117E" w:rsidRDefault="002C117E" w:rsidP="00AB6197">
      <w:r>
        <w:t xml:space="preserve"> Ingresando los valores de las “X y Y” depe</w:t>
      </w:r>
      <w:r>
        <w:t>n</w:t>
      </w:r>
      <w:r>
        <w:t>diendo del terreno, superficie o área que se vaya a trabajar. Como en este caso tenemos x1</w:t>
      </w:r>
      <w:r>
        <w:tab/>
        <w:t>, x2, y1, y2.</w:t>
      </w:r>
    </w:p>
    <w:p w14:paraId="1EC4C89E" w14:textId="7A19C54A" w:rsidR="00613827" w:rsidRDefault="002C117E" w:rsidP="00613827">
      <w:pPr>
        <w:pStyle w:val="Prrafodelista"/>
        <w:numPr>
          <w:ilvl w:val="0"/>
          <w:numId w:val="20"/>
        </w:numPr>
      </w:pPr>
      <w:r>
        <w:t xml:space="preserve">Continuando con el proceso teniendo esos valores ya, </w:t>
      </w:r>
      <w:r w:rsidR="00533C88">
        <w:t>dado e</w:t>
      </w:r>
      <w:r w:rsidR="00613827">
        <w:t xml:space="preserve">l código seguirá calcular los rumbo donde aquí </w:t>
      </w:r>
      <w:r w:rsidR="00AB6197">
        <w:t xml:space="preserve"> </w:t>
      </w:r>
      <w:r w:rsidR="00613827">
        <w:t>se e</w:t>
      </w:r>
      <w:r w:rsidR="00613827">
        <w:t>m</w:t>
      </w:r>
      <w:r w:rsidR="00613827">
        <w:t>plea una formula.</w:t>
      </w:r>
    </w:p>
    <w:p w14:paraId="07366846" w14:textId="77777777" w:rsidR="00613827" w:rsidRDefault="00613827" w:rsidP="00613827">
      <w:pPr>
        <w:pStyle w:val="Prrafodelista"/>
      </w:pPr>
    </w:p>
    <w:p w14:paraId="06D3DF48" w14:textId="5C3AF6F3" w:rsidR="00613827" w:rsidRPr="00613827" w:rsidRDefault="00613827" w:rsidP="00613827">
      <w:pPr>
        <w:spacing w:after="0"/>
        <w:rPr>
          <w:i/>
          <w:sz w:val="24"/>
        </w:rPr>
      </w:pPr>
      <w:r w:rsidRPr="00613827">
        <w:rPr>
          <w:i/>
          <w:sz w:val="24"/>
        </w:rPr>
        <w:t xml:space="preserve">          RUMBO = Tan</w:t>
      </w:r>
      <w:r w:rsidRPr="00613827">
        <w:rPr>
          <w:i/>
          <w:sz w:val="32"/>
          <w:vertAlign w:val="superscript"/>
        </w:rPr>
        <w:t xml:space="preserve">-1 </w:t>
      </w:r>
      <w:r w:rsidRPr="00613827">
        <w:rPr>
          <w:i/>
          <w:sz w:val="24"/>
        </w:rPr>
        <w:t xml:space="preserve"> x2 - x1</w:t>
      </w:r>
    </w:p>
    <w:p w14:paraId="0A5DEAD9" w14:textId="5B2A0101" w:rsidR="00613827" w:rsidRPr="00613827" w:rsidRDefault="00613827" w:rsidP="00613827">
      <w:pPr>
        <w:spacing w:after="0"/>
        <w:rPr>
          <w:i/>
          <w:sz w:val="24"/>
        </w:rPr>
      </w:pPr>
      <w:r w:rsidRPr="00613827">
        <w:rPr>
          <w:i/>
          <w:noProof/>
          <w:sz w:val="24"/>
          <w:lang w:val="es-MX" w:eastAsia="es-MX"/>
        </w:rPr>
        <mc:AlternateContent>
          <mc:Choice Requires="wps">
            <w:drawing>
              <wp:anchor distT="0" distB="0" distL="114300" distR="114300" simplePos="0" relativeHeight="251659264" behindDoc="0" locked="0" layoutInCell="1" allowOverlap="1" wp14:anchorId="4CAFFFCA" wp14:editId="1059AC0C">
                <wp:simplePos x="0" y="0"/>
                <wp:positionH relativeFrom="column">
                  <wp:posOffset>1556182</wp:posOffset>
                </wp:positionH>
                <wp:positionV relativeFrom="paragraph">
                  <wp:posOffset>3999</wp:posOffset>
                </wp:positionV>
                <wp:extent cx="583660"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5836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3pt" to="16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" strokecolor="black [3200]" strokeweight=".5pt">
                <v:stroke joinstyle="miter"/>
              </v:line>
            </w:pict>
          </mc:Fallback>
        </mc:AlternateContent>
      </w:r>
      <w:r w:rsidRPr="00613827">
        <w:rPr>
          <w:i/>
          <w:sz w:val="24"/>
        </w:rPr>
        <w:t xml:space="preserve">                                   </w:t>
      </w:r>
      <w:r>
        <w:rPr>
          <w:i/>
          <w:sz w:val="24"/>
        </w:rPr>
        <w:t xml:space="preserve">   </w:t>
      </w:r>
      <w:r w:rsidRPr="00613827">
        <w:rPr>
          <w:i/>
          <w:sz w:val="24"/>
        </w:rPr>
        <w:t>y2 – y1</w:t>
      </w:r>
    </w:p>
    <w:p w14:paraId="7632CE7D" w14:textId="6FAFA777" w:rsidR="00613827" w:rsidRDefault="00613827" w:rsidP="00613827">
      <w:pPr>
        <w:spacing w:after="0"/>
      </w:pPr>
      <w:r>
        <w:t xml:space="preserve"> </w:t>
      </w:r>
    </w:p>
    <w:p w14:paraId="125205A8" w14:textId="77777777" w:rsidR="00613827" w:rsidRDefault="00613827" w:rsidP="00613827">
      <w:pPr>
        <w:spacing w:after="0"/>
      </w:pPr>
    </w:p>
    <w:p w14:paraId="40B86B3A" w14:textId="41D227AB" w:rsidR="00613827" w:rsidRDefault="00613827" w:rsidP="00613827">
      <w:pPr>
        <w:spacing w:after="0"/>
      </w:pPr>
      <w:r>
        <w:rPr>
          <w:noProof/>
          <w:lang w:val="es-MX" w:eastAsia="es-MX"/>
        </w:rPr>
        <w:drawing>
          <wp:inline distT="0" distB="0" distL="0" distR="0" wp14:anchorId="0D1CEA5B" wp14:editId="06C4AA9E">
            <wp:extent cx="2743200" cy="6515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651510"/>
                    </a:xfrm>
                    <a:prstGeom prst="rect">
                      <a:avLst/>
                    </a:prstGeom>
                    <a:noFill/>
                    <a:ln>
                      <a:noFill/>
                    </a:ln>
                  </pic:spPr>
                </pic:pic>
              </a:graphicData>
            </a:graphic>
          </wp:inline>
        </w:drawing>
      </w:r>
    </w:p>
    <w:p w14:paraId="7DF67898" w14:textId="77777777" w:rsidR="00613827" w:rsidRDefault="00613827" w:rsidP="00613827">
      <w:pPr>
        <w:spacing w:after="0"/>
      </w:pPr>
    </w:p>
    <w:p w14:paraId="38060D42" w14:textId="14496E61" w:rsidR="00F22F2A" w:rsidRPr="00F22F2A" w:rsidRDefault="00F22F2A" w:rsidP="00F22F2A">
      <w:pPr>
        <w:jc w:val="center"/>
        <w:rPr>
          <w:i/>
          <w:sz w:val="18"/>
        </w:rPr>
      </w:pPr>
      <w:r w:rsidRPr="00F22F2A">
        <w:rPr>
          <w:i/>
          <w:sz w:val="18"/>
        </w:rPr>
        <w:t xml:space="preserve">Figura </w:t>
      </w:r>
      <w:r>
        <w:rPr>
          <w:i/>
          <w:sz w:val="18"/>
        </w:rPr>
        <w:t xml:space="preserve">1.2 </w:t>
      </w:r>
      <w:r w:rsidRPr="00F22F2A">
        <w:rPr>
          <w:i/>
          <w:sz w:val="18"/>
        </w:rPr>
        <w:t xml:space="preserve"> </w:t>
      </w:r>
      <w:r>
        <w:rPr>
          <w:i/>
          <w:sz w:val="18"/>
        </w:rPr>
        <w:t>Calculando el rumbo</w:t>
      </w:r>
      <w:r w:rsidRPr="00F22F2A">
        <w:rPr>
          <w:i/>
          <w:sz w:val="18"/>
        </w:rPr>
        <w:t>. Fuente: Código</w:t>
      </w:r>
    </w:p>
    <w:p w14:paraId="1E98A26B" w14:textId="77777777" w:rsidR="00F22F2A" w:rsidRDefault="00F22F2A" w:rsidP="00F22F2A">
      <w:pPr>
        <w:spacing w:after="0"/>
        <w:jc w:val="center"/>
      </w:pPr>
      <w:r>
        <w:t xml:space="preserve"> </w:t>
      </w:r>
    </w:p>
    <w:p w14:paraId="283ECC89" w14:textId="609BA33C" w:rsidR="00613827" w:rsidRDefault="00533C88" w:rsidP="00F22F2A">
      <w:pPr>
        <w:spacing w:after="0"/>
        <w:jc w:val="center"/>
      </w:pPr>
      <w:r>
        <w:t>Aquí mismo se aplica esa fórmula ya mencion</w:t>
      </w:r>
      <w:r>
        <w:t>a</w:t>
      </w:r>
      <w:r>
        <w:t xml:space="preserve">da y es así como se obtiene el valor del rumbo. </w:t>
      </w:r>
    </w:p>
    <w:p w14:paraId="14E69833" w14:textId="77777777" w:rsidR="00533C88" w:rsidRDefault="00533C88" w:rsidP="00613827">
      <w:pPr>
        <w:spacing w:after="0"/>
      </w:pPr>
    </w:p>
    <w:p w14:paraId="07CE90A2" w14:textId="13F9FEB2" w:rsidR="00533C88" w:rsidRDefault="00533C88" w:rsidP="00533C88">
      <w:pPr>
        <w:pStyle w:val="Prrafodelista"/>
        <w:numPr>
          <w:ilvl w:val="0"/>
          <w:numId w:val="20"/>
        </w:numPr>
        <w:spacing w:after="0"/>
      </w:pPr>
      <w:r>
        <w:t>Ca</w:t>
      </w:r>
      <w:r w:rsidR="009F77B6">
        <w:t xml:space="preserve">lcular </w:t>
      </w:r>
      <w:r>
        <w:t>l</w:t>
      </w:r>
      <w:r w:rsidR="009F77B6">
        <w:t>a</w:t>
      </w:r>
      <w:r>
        <w:t xml:space="preserve"> distancia es el siguiente p</w:t>
      </w:r>
      <w:r>
        <w:t>a</w:t>
      </w:r>
      <w:r>
        <w:t>so a realizar en este código aplicando otra fórmula donde se ocupan de los d</w:t>
      </w:r>
      <w:r>
        <w:t>a</w:t>
      </w:r>
      <w:r>
        <w:t>tos que se vienen manejando y poder obtener el resultado esperado.</w:t>
      </w:r>
    </w:p>
    <w:p w14:paraId="3E3419A7" w14:textId="77777777" w:rsidR="00533C88" w:rsidRDefault="00533C88" w:rsidP="00533C88">
      <w:pPr>
        <w:spacing w:after="0"/>
      </w:pPr>
    </w:p>
    <w:p w14:paraId="3829B72F" w14:textId="77777777" w:rsidR="00533C88" w:rsidRDefault="00533C88" w:rsidP="00533C88">
      <w:pPr>
        <w:spacing w:after="0"/>
      </w:pPr>
    </w:p>
    <w:p w14:paraId="336568AE" w14:textId="72F171F9" w:rsidR="00533C88" w:rsidRPr="009F77B6" w:rsidRDefault="00533C88" w:rsidP="00533C88">
      <w:pPr>
        <w:spacing w:after="0"/>
        <w:rPr>
          <w:i/>
          <w:sz w:val="24"/>
        </w:rPr>
      </w:pPr>
      <w:r w:rsidRPr="009F77B6">
        <w:rPr>
          <w:rFonts w:cs="Arial"/>
          <w:i/>
          <w:noProof/>
          <w:sz w:val="24"/>
          <w:lang w:val="es-MX" w:eastAsia="es-MX"/>
        </w:rPr>
        <mc:AlternateContent>
          <mc:Choice Requires="wps">
            <w:drawing>
              <wp:anchor distT="0" distB="0" distL="114300" distR="114300" simplePos="0" relativeHeight="251660288" behindDoc="0" locked="0" layoutInCell="1" allowOverlap="1" wp14:anchorId="33AE4575" wp14:editId="7637FDF7">
                <wp:simplePos x="0" y="0"/>
                <wp:positionH relativeFrom="column">
                  <wp:posOffset>1157348</wp:posOffset>
                </wp:positionH>
                <wp:positionV relativeFrom="paragraph">
                  <wp:posOffset>13524</wp:posOffset>
                </wp:positionV>
                <wp:extent cx="1478605" cy="0"/>
                <wp:effectExtent l="0" t="0" r="26670" b="19050"/>
                <wp:wrapNone/>
                <wp:docPr id="12" name="12 Conector recto"/>
                <wp:cNvGraphicFramePr/>
                <a:graphic xmlns:a="http://schemas.openxmlformats.org/drawingml/2006/main">
                  <a:graphicData uri="http://schemas.microsoft.com/office/word/2010/wordprocessingShape">
                    <wps:wsp>
                      <wps:cNvCnPr/>
                      <wps:spPr>
                        <a:xfrm>
                          <a:off x="0" y="0"/>
                          <a:ext cx="147860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1.05pt" to="207.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" strokecolor="black [3213]" strokeweight="1pt">
                <v:stroke joinstyle="miter"/>
              </v:line>
            </w:pict>
          </mc:Fallback>
        </mc:AlternateContent>
      </w:r>
      <w:r w:rsidRPr="009F77B6">
        <w:rPr>
          <w:rFonts w:cs="Arial"/>
          <w:i/>
          <w:sz w:val="24"/>
        </w:rPr>
        <w:t xml:space="preserve">DISTANCIA = </w:t>
      </w:r>
      <w:r w:rsidRPr="009F77B6">
        <w:rPr>
          <w:rFonts w:cs="Arial"/>
          <w:i/>
          <w:sz w:val="40"/>
        </w:rPr>
        <w:t>√</w:t>
      </w:r>
      <w:r w:rsidRPr="009F77B6">
        <w:rPr>
          <w:rFonts w:cs="Arial"/>
          <w:i/>
          <w:sz w:val="24"/>
        </w:rPr>
        <w:t>(x2 – x1)</w:t>
      </w:r>
      <w:r w:rsidRPr="009F77B6">
        <w:rPr>
          <w:rFonts w:cs="Arial"/>
          <w:i/>
          <w:sz w:val="36"/>
          <w:vertAlign w:val="superscript"/>
        </w:rPr>
        <w:t xml:space="preserve">2 </w:t>
      </w:r>
      <w:r w:rsidRPr="009F77B6">
        <w:rPr>
          <w:rFonts w:cs="Arial"/>
          <w:i/>
          <w:sz w:val="24"/>
        </w:rPr>
        <w:t>+ (y2 – y1)</w:t>
      </w:r>
      <w:r w:rsidRPr="009F77B6">
        <w:rPr>
          <w:rFonts w:cs="Arial"/>
          <w:i/>
          <w:sz w:val="36"/>
          <w:vertAlign w:val="superscript"/>
        </w:rPr>
        <w:t>2</w:t>
      </w:r>
    </w:p>
    <w:p w14:paraId="546DB68C" w14:textId="77777777" w:rsidR="00533C88" w:rsidRDefault="00533C88" w:rsidP="00533C88">
      <w:pPr>
        <w:spacing w:after="0"/>
      </w:pPr>
    </w:p>
    <w:p w14:paraId="47E29C8B" w14:textId="77777777" w:rsidR="009F77B6" w:rsidRDefault="009F77B6" w:rsidP="00533C88">
      <w:pPr>
        <w:spacing w:after="0"/>
      </w:pPr>
    </w:p>
    <w:p w14:paraId="78ACAA55" w14:textId="77777777" w:rsidR="009F77B6" w:rsidRDefault="009F77B6" w:rsidP="00533C88">
      <w:pPr>
        <w:spacing w:after="0"/>
      </w:pPr>
    </w:p>
    <w:p w14:paraId="5B9C51A4" w14:textId="6AD83E9D" w:rsidR="009F77B6" w:rsidRDefault="009F77B6" w:rsidP="00533C88">
      <w:pPr>
        <w:spacing w:after="0"/>
      </w:pPr>
      <w:r>
        <w:rPr>
          <w:noProof/>
          <w:lang w:val="es-MX" w:eastAsia="es-MX"/>
        </w:rPr>
        <w:lastRenderedPageBreak/>
        <w:drawing>
          <wp:inline distT="0" distB="0" distL="0" distR="0" wp14:anchorId="35F94369" wp14:editId="02F7788C">
            <wp:extent cx="2743200" cy="7975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97560"/>
                    </a:xfrm>
                    <a:prstGeom prst="rect">
                      <a:avLst/>
                    </a:prstGeom>
                    <a:noFill/>
                    <a:ln>
                      <a:noFill/>
                    </a:ln>
                  </pic:spPr>
                </pic:pic>
              </a:graphicData>
            </a:graphic>
          </wp:inline>
        </w:drawing>
      </w:r>
    </w:p>
    <w:p w14:paraId="166E2CB2" w14:textId="77777777" w:rsidR="00533C88" w:rsidRDefault="00533C88" w:rsidP="00533C88">
      <w:pPr>
        <w:spacing w:after="0"/>
      </w:pPr>
    </w:p>
    <w:p w14:paraId="5E6A3B7A" w14:textId="7FB87429" w:rsidR="00F22F2A" w:rsidRPr="00F22F2A" w:rsidRDefault="00F22F2A" w:rsidP="00F22F2A">
      <w:pPr>
        <w:jc w:val="center"/>
        <w:rPr>
          <w:i/>
          <w:sz w:val="18"/>
        </w:rPr>
      </w:pPr>
      <w:r w:rsidRPr="00F22F2A">
        <w:rPr>
          <w:i/>
          <w:sz w:val="18"/>
        </w:rPr>
        <w:t xml:space="preserve">Figura </w:t>
      </w:r>
      <w:r>
        <w:rPr>
          <w:i/>
          <w:sz w:val="18"/>
        </w:rPr>
        <w:t>1.3 Calculando la distancia</w:t>
      </w:r>
      <w:r w:rsidRPr="00F22F2A">
        <w:rPr>
          <w:i/>
          <w:sz w:val="18"/>
        </w:rPr>
        <w:t>. Fuente: Código</w:t>
      </w:r>
    </w:p>
    <w:p w14:paraId="0C397CB7" w14:textId="77777777" w:rsidR="00613827" w:rsidRDefault="00613827" w:rsidP="00613827">
      <w:pPr>
        <w:spacing w:after="0"/>
      </w:pPr>
    </w:p>
    <w:p w14:paraId="55C73C0B" w14:textId="23E3C475" w:rsidR="00AB6197" w:rsidRDefault="009F77B6" w:rsidP="009F77B6">
      <w:pPr>
        <w:pStyle w:val="Prrafodelista"/>
        <w:numPr>
          <w:ilvl w:val="0"/>
          <w:numId w:val="20"/>
        </w:numPr>
      </w:pPr>
      <w:r>
        <w:t>Proseguiremos con calcular las proye</w:t>
      </w:r>
      <w:r>
        <w:t>c</w:t>
      </w:r>
      <w:r>
        <w:t>ciones tanto como “x” y cómo “y”. Ta</w:t>
      </w:r>
      <w:r>
        <w:t>m</w:t>
      </w:r>
      <w:r>
        <w:t>bién se emplean fórmulas para esta pa</w:t>
      </w:r>
      <w:r>
        <w:t>r</w:t>
      </w:r>
      <w:r>
        <w:t>te de las proyecciones.</w:t>
      </w:r>
    </w:p>
    <w:p w14:paraId="2047DBDB" w14:textId="77777777" w:rsidR="009F77B6" w:rsidRDefault="009F77B6" w:rsidP="009F77B6"/>
    <w:p w14:paraId="73F48974" w14:textId="7F9207F2" w:rsidR="009F77B6" w:rsidRPr="00F22F2A" w:rsidRDefault="009F77B6" w:rsidP="009F77B6">
      <w:pPr>
        <w:ind w:left="360"/>
        <w:rPr>
          <w:i/>
          <w:sz w:val="22"/>
        </w:rPr>
      </w:pPr>
      <w:r w:rsidRPr="00F22F2A">
        <w:rPr>
          <w:i/>
          <w:sz w:val="22"/>
        </w:rPr>
        <w:t>PROYECCION X= distancia (</w:t>
      </w:r>
      <w:proofErr w:type="spellStart"/>
      <w:r w:rsidRPr="00F22F2A">
        <w:rPr>
          <w:i/>
          <w:sz w:val="22"/>
        </w:rPr>
        <w:t>Sen</w:t>
      </w:r>
      <w:proofErr w:type="spellEnd"/>
      <w:r w:rsidRPr="00F22F2A">
        <w:rPr>
          <w:i/>
          <w:sz w:val="22"/>
        </w:rPr>
        <w:t xml:space="preserve"> (ru</w:t>
      </w:r>
      <w:r w:rsidRPr="00F22F2A">
        <w:rPr>
          <w:i/>
          <w:sz w:val="22"/>
        </w:rPr>
        <w:t>m</w:t>
      </w:r>
      <w:r w:rsidRPr="00F22F2A">
        <w:rPr>
          <w:i/>
          <w:sz w:val="22"/>
        </w:rPr>
        <w:t>bo))</w:t>
      </w:r>
    </w:p>
    <w:p w14:paraId="50FCBF44" w14:textId="0AF1B9A0" w:rsidR="009F77B6" w:rsidRPr="00F22F2A" w:rsidRDefault="009F77B6" w:rsidP="009F77B6">
      <w:pPr>
        <w:ind w:left="360"/>
        <w:rPr>
          <w:i/>
          <w:sz w:val="22"/>
        </w:rPr>
      </w:pPr>
      <w:r w:rsidRPr="00F22F2A">
        <w:rPr>
          <w:i/>
          <w:sz w:val="22"/>
        </w:rPr>
        <w:t>PROYECCION Y= distancia (</w:t>
      </w:r>
      <w:proofErr w:type="spellStart"/>
      <w:r w:rsidRPr="00F22F2A">
        <w:rPr>
          <w:i/>
          <w:sz w:val="22"/>
        </w:rPr>
        <w:t>Cos</w:t>
      </w:r>
      <w:proofErr w:type="spellEnd"/>
      <w:r w:rsidRPr="00F22F2A">
        <w:rPr>
          <w:i/>
          <w:sz w:val="22"/>
        </w:rPr>
        <w:t xml:space="preserve"> (ru</w:t>
      </w:r>
      <w:r w:rsidRPr="00F22F2A">
        <w:rPr>
          <w:i/>
          <w:sz w:val="22"/>
        </w:rPr>
        <w:t>m</w:t>
      </w:r>
      <w:r w:rsidRPr="00F22F2A">
        <w:rPr>
          <w:i/>
          <w:sz w:val="22"/>
        </w:rPr>
        <w:t>bo))</w:t>
      </w:r>
    </w:p>
    <w:p w14:paraId="6E239CD8" w14:textId="77777777" w:rsidR="009F77B6" w:rsidRDefault="009F77B6" w:rsidP="009F77B6"/>
    <w:p w14:paraId="62200064" w14:textId="3019BA00" w:rsidR="00F22F2A" w:rsidRPr="00F22F2A" w:rsidRDefault="009F77B6" w:rsidP="00F22F2A">
      <w:r>
        <w:rPr>
          <w:noProof/>
          <w:lang w:val="es-MX" w:eastAsia="es-MX"/>
        </w:rPr>
        <w:drawing>
          <wp:inline distT="0" distB="0" distL="0" distR="0" wp14:anchorId="3D7EEDE4" wp14:editId="26CF2D8C">
            <wp:extent cx="2490470" cy="80708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0470" cy="807085"/>
                    </a:xfrm>
                    <a:prstGeom prst="rect">
                      <a:avLst/>
                    </a:prstGeom>
                    <a:noFill/>
                    <a:ln>
                      <a:noFill/>
                    </a:ln>
                  </pic:spPr>
                </pic:pic>
              </a:graphicData>
            </a:graphic>
          </wp:inline>
        </w:drawing>
      </w:r>
    </w:p>
    <w:p w14:paraId="624D44D3" w14:textId="00BBE648" w:rsidR="00F22F2A" w:rsidRPr="00F22F2A" w:rsidRDefault="00F22F2A" w:rsidP="00F22F2A">
      <w:pPr>
        <w:jc w:val="center"/>
        <w:rPr>
          <w:i/>
          <w:sz w:val="18"/>
        </w:rPr>
      </w:pPr>
      <w:r w:rsidRPr="00F22F2A">
        <w:rPr>
          <w:i/>
          <w:sz w:val="18"/>
        </w:rPr>
        <w:t xml:space="preserve">Figura </w:t>
      </w:r>
      <w:r>
        <w:rPr>
          <w:i/>
          <w:sz w:val="18"/>
        </w:rPr>
        <w:t>1.4</w:t>
      </w:r>
      <w:r w:rsidRPr="00F22F2A">
        <w:rPr>
          <w:i/>
          <w:sz w:val="18"/>
        </w:rPr>
        <w:t xml:space="preserve"> </w:t>
      </w:r>
      <w:r>
        <w:rPr>
          <w:i/>
          <w:sz w:val="18"/>
        </w:rPr>
        <w:t>Calculando proyecciones</w:t>
      </w:r>
      <w:r w:rsidRPr="00F22F2A">
        <w:rPr>
          <w:i/>
          <w:sz w:val="18"/>
        </w:rPr>
        <w:t>. Fuente: Código</w:t>
      </w:r>
    </w:p>
    <w:p w14:paraId="34456715" w14:textId="2658D6C4" w:rsidR="00C47B19" w:rsidRDefault="00381C65" w:rsidP="00AB6197">
      <w:r>
        <w:t xml:space="preserve">Para que </w:t>
      </w:r>
      <w:proofErr w:type="gramStart"/>
      <w:r>
        <w:t>así</w:t>
      </w:r>
      <w:proofErr w:type="gramEnd"/>
      <w:r>
        <w:t xml:space="preserve"> finalmente se obtenga los rumbos y  las proyecciones de una superficie un área o un terreno.</w:t>
      </w:r>
    </w:p>
    <w:p w14:paraId="65905543" w14:textId="78373A03" w:rsidR="00C47B19" w:rsidRPr="006A54F5" w:rsidRDefault="006A54F5" w:rsidP="001F369B">
      <w:pPr>
        <w:pStyle w:val="Ttulo3"/>
        <w:rPr>
          <w:b/>
          <w:bCs/>
        </w:rPr>
      </w:pPr>
      <w:r w:rsidRPr="006A54F5">
        <w:rPr>
          <w:b/>
          <w:bCs/>
        </w:rPr>
        <w:t>Manejo de datos</w:t>
      </w:r>
    </w:p>
    <w:p w14:paraId="2B15CE41" w14:textId="2EDE5944" w:rsidR="00381C65" w:rsidRPr="00381C65" w:rsidRDefault="006A54F5" w:rsidP="00381C65">
      <w:pPr>
        <w:pStyle w:val="Prrafodelista"/>
        <w:numPr>
          <w:ilvl w:val="0"/>
          <w:numId w:val="19"/>
        </w:numPr>
        <w:rPr>
          <w:b/>
          <w:sz w:val="24"/>
        </w:rPr>
      </w:pPr>
      <w:r w:rsidRPr="00381C65">
        <w:rPr>
          <w:b/>
          <w:sz w:val="24"/>
        </w:rPr>
        <w:t>Tratamiento de datos</w:t>
      </w:r>
    </w:p>
    <w:p w14:paraId="2D70DA67" w14:textId="3383D3D6" w:rsidR="006A54F5" w:rsidRDefault="006A54F5" w:rsidP="00381C65">
      <w:pPr>
        <w:pStyle w:val="Prrafodelista"/>
      </w:pPr>
      <w:r>
        <w:t>El programa tomara los datos recab</w:t>
      </w:r>
      <w:r>
        <w:t>a</w:t>
      </w:r>
      <w:r w:rsidR="00381C65">
        <w:t>dos que la persona ingrese manualme</w:t>
      </w:r>
      <w:r w:rsidR="00381C65">
        <w:t>n</w:t>
      </w:r>
      <w:r w:rsidR="00381C65">
        <w:t xml:space="preserve">te, </w:t>
      </w:r>
      <w:r>
        <w:t>de esta manera las instrucciones en el código seguirán hasta que se obte</w:t>
      </w:r>
      <w:r>
        <w:t>n</w:t>
      </w:r>
      <w:r>
        <w:t>ga lo buscado.</w:t>
      </w:r>
    </w:p>
    <w:p w14:paraId="63628624" w14:textId="77777777" w:rsidR="00381C65" w:rsidRDefault="00381C65" w:rsidP="00381C65">
      <w:pPr>
        <w:pStyle w:val="Prrafodelista"/>
      </w:pPr>
    </w:p>
    <w:p w14:paraId="40F870AC" w14:textId="599A61D2" w:rsidR="006A54F5" w:rsidRPr="00381C65" w:rsidRDefault="006A54F5" w:rsidP="006A54F5">
      <w:pPr>
        <w:pStyle w:val="Prrafodelista"/>
        <w:numPr>
          <w:ilvl w:val="0"/>
          <w:numId w:val="19"/>
        </w:numPr>
        <w:rPr>
          <w:b/>
        </w:rPr>
      </w:pPr>
      <w:r w:rsidRPr="00381C65">
        <w:rPr>
          <w:b/>
          <w:sz w:val="24"/>
        </w:rPr>
        <w:t>Plataforma</w:t>
      </w:r>
    </w:p>
    <w:p w14:paraId="22B866E0" w14:textId="5D876DAD" w:rsidR="006A54F5" w:rsidRDefault="006A54F5" w:rsidP="006A54F5">
      <w:pPr>
        <w:pStyle w:val="Prrafodelista"/>
      </w:pPr>
      <w:r>
        <w:t>Se pretende que este programa funci</w:t>
      </w:r>
      <w:r>
        <w:t>o</w:t>
      </w:r>
      <w:r>
        <w:t xml:space="preserve">né con la plataforma Windows, anqué se espera que para poder aumentar </w:t>
      </w:r>
      <w:r w:rsidR="002058AF">
        <w:t>el uso de este programa se convierta en multiplataforma.</w:t>
      </w:r>
    </w:p>
    <w:p w14:paraId="437E057D" w14:textId="61DA2023" w:rsidR="00F22F2A" w:rsidRDefault="00356703" w:rsidP="006A54F5">
      <w:pPr>
        <w:pStyle w:val="Prrafodelista"/>
      </w:pPr>
      <w:r>
        <w:rPr>
          <w:noProof/>
          <w:lang w:val="es-MX" w:eastAsia="es-MX"/>
        </w:rPr>
        <w:drawing>
          <wp:anchor distT="0" distB="0" distL="114300" distR="114300" simplePos="0" relativeHeight="251661312" behindDoc="0" locked="0" layoutInCell="1" allowOverlap="1" wp14:anchorId="44C8B8F3" wp14:editId="173BB6A3">
            <wp:simplePos x="0" y="0"/>
            <wp:positionH relativeFrom="column">
              <wp:posOffset>654685</wp:posOffset>
            </wp:positionH>
            <wp:positionV relativeFrom="paragraph">
              <wp:posOffset>69215</wp:posOffset>
            </wp:positionV>
            <wp:extent cx="1682750" cy="1225550"/>
            <wp:effectExtent l="0" t="0" r="0" b="0"/>
            <wp:wrapSquare wrapText="bothSides"/>
            <wp:docPr id="16" name="Imagen 16" descr="Un año para el adiós a Windows 7 ¿Puede evitar Microsoft ot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año para el adiós a Windows 7 ¿Puede evitar Microsoft otro ..."/>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224" r="8465"/>
                    <a:stretch/>
                  </pic:blipFill>
                  <pic:spPr bwMode="auto">
                    <a:xfrm>
                      <a:off x="0" y="0"/>
                      <a:ext cx="1682750" cy="122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A56221" w14:textId="77777777" w:rsidR="00F22F2A" w:rsidRDefault="00F22F2A" w:rsidP="006A54F5">
      <w:pPr>
        <w:pStyle w:val="Prrafodelista"/>
      </w:pPr>
    </w:p>
    <w:p w14:paraId="67B2697F" w14:textId="051DC34D" w:rsidR="00F22F2A" w:rsidRDefault="00F22F2A" w:rsidP="006A54F5">
      <w:pPr>
        <w:pStyle w:val="Prrafodelista"/>
      </w:pPr>
    </w:p>
    <w:p w14:paraId="4286215A" w14:textId="72AB42CB" w:rsidR="00F22F2A" w:rsidRDefault="00F22F2A" w:rsidP="006A54F5">
      <w:pPr>
        <w:pStyle w:val="Prrafodelista"/>
      </w:pPr>
    </w:p>
    <w:p w14:paraId="2EBA48F9" w14:textId="42BC47A7" w:rsidR="00F22F2A" w:rsidRDefault="00F22F2A" w:rsidP="006A54F5">
      <w:pPr>
        <w:pStyle w:val="Prrafodelista"/>
      </w:pPr>
    </w:p>
    <w:p w14:paraId="3B8E32AD" w14:textId="77777777" w:rsidR="00F22F2A" w:rsidRDefault="00F22F2A" w:rsidP="006A54F5">
      <w:pPr>
        <w:pStyle w:val="Prrafodelista"/>
      </w:pPr>
    </w:p>
    <w:p w14:paraId="593AF5DB" w14:textId="77777777" w:rsidR="00F22F2A" w:rsidRDefault="00F22F2A" w:rsidP="006A54F5">
      <w:pPr>
        <w:pStyle w:val="Prrafodelista"/>
      </w:pPr>
    </w:p>
    <w:p w14:paraId="45F6B8B0" w14:textId="77777777" w:rsidR="00F22F2A" w:rsidRDefault="00F22F2A" w:rsidP="006A54F5">
      <w:pPr>
        <w:pStyle w:val="Prrafodelista"/>
      </w:pPr>
    </w:p>
    <w:p w14:paraId="68DA5A0A" w14:textId="77777777" w:rsidR="00356703" w:rsidRDefault="00356703" w:rsidP="006A54F5">
      <w:pPr>
        <w:pStyle w:val="Prrafodelista"/>
      </w:pPr>
    </w:p>
    <w:p w14:paraId="1BBD0EC5" w14:textId="77777777" w:rsidR="00356703" w:rsidRDefault="00356703" w:rsidP="006A54F5">
      <w:pPr>
        <w:pStyle w:val="Prrafodelista"/>
      </w:pPr>
    </w:p>
    <w:p w14:paraId="25180185" w14:textId="7A5E0A82" w:rsidR="00F22F2A" w:rsidRDefault="00356703" w:rsidP="006A54F5">
      <w:pPr>
        <w:pStyle w:val="Prrafodelista"/>
      </w:pPr>
      <w:r w:rsidRPr="00F22F2A">
        <w:rPr>
          <w:i/>
          <w:sz w:val="18"/>
        </w:rPr>
        <w:t xml:space="preserve">Figura </w:t>
      </w:r>
      <w:r>
        <w:rPr>
          <w:i/>
          <w:sz w:val="18"/>
        </w:rPr>
        <w:t xml:space="preserve">2 </w:t>
      </w:r>
      <w:r w:rsidRPr="00F22F2A">
        <w:rPr>
          <w:i/>
          <w:sz w:val="18"/>
        </w:rPr>
        <w:t xml:space="preserve"> </w:t>
      </w:r>
      <w:r>
        <w:rPr>
          <w:i/>
          <w:sz w:val="18"/>
        </w:rPr>
        <w:t>Windows</w:t>
      </w:r>
      <w:r w:rsidRPr="00F22F2A">
        <w:rPr>
          <w:i/>
          <w:sz w:val="18"/>
        </w:rPr>
        <w:t xml:space="preserve">. Fuente: </w:t>
      </w:r>
    </w:p>
    <w:p w14:paraId="2F876741" w14:textId="3187720C" w:rsidR="002058AF" w:rsidRPr="00381C65" w:rsidRDefault="002058AF" w:rsidP="002058AF">
      <w:pPr>
        <w:pStyle w:val="Prrafodelista"/>
        <w:numPr>
          <w:ilvl w:val="0"/>
          <w:numId w:val="19"/>
        </w:numPr>
        <w:rPr>
          <w:b/>
        </w:rPr>
      </w:pPr>
      <w:r w:rsidRPr="00381C65">
        <w:rPr>
          <w:b/>
          <w:sz w:val="24"/>
        </w:rPr>
        <w:lastRenderedPageBreak/>
        <w:t>Programas</w:t>
      </w:r>
    </w:p>
    <w:p w14:paraId="342F0E07" w14:textId="7DDB025A" w:rsidR="002058AF" w:rsidRDefault="002058AF" w:rsidP="002058AF">
      <w:pPr>
        <w:pStyle w:val="Prrafodelista"/>
      </w:pPr>
      <w:r>
        <w:t>El programa que tiene una gran rel</w:t>
      </w:r>
      <w:r>
        <w:t>e</w:t>
      </w:r>
      <w:r>
        <w:t xml:space="preserve">vancia </w:t>
      </w:r>
      <w:r w:rsidR="00381C65">
        <w:t>en este proyecto es el de Python</w:t>
      </w:r>
      <w:r>
        <w:t xml:space="preserve">. Esto por  la gran </w:t>
      </w:r>
      <w:r w:rsidR="00381C65">
        <w:t>facilidad que le da a</w:t>
      </w:r>
      <w:r>
        <w:t xml:space="preserve"> estos procedimientos.</w:t>
      </w:r>
    </w:p>
    <w:p w14:paraId="04C62274" w14:textId="77777777" w:rsidR="00356703" w:rsidRDefault="00356703" w:rsidP="002058AF">
      <w:pPr>
        <w:pStyle w:val="Prrafodelista"/>
      </w:pPr>
    </w:p>
    <w:p w14:paraId="40246E1E" w14:textId="77777777" w:rsidR="00356703" w:rsidRDefault="00356703" w:rsidP="002058AF">
      <w:pPr>
        <w:pStyle w:val="Prrafodelista"/>
      </w:pPr>
    </w:p>
    <w:p w14:paraId="335A95A2" w14:textId="7D9A442A" w:rsidR="00356703" w:rsidRDefault="00356703" w:rsidP="00FD1DCB">
      <w:pPr>
        <w:pStyle w:val="Prrafodelista"/>
        <w:jc w:val="center"/>
      </w:pPr>
      <w:r>
        <w:rPr>
          <w:noProof/>
          <w:lang w:val="es-MX" w:eastAsia="es-MX"/>
        </w:rPr>
        <w:drawing>
          <wp:inline distT="0" distB="0" distL="0" distR="0" wp14:anchorId="71AB1C71" wp14:editId="51C176E2">
            <wp:extent cx="2276273" cy="1485933"/>
            <wp:effectExtent l="0" t="0" r="0" b="0"/>
            <wp:docPr id="17" name="Imagen 17" descr="Cuáles son las IDEs más actuales y recomendadas para trabajar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es son las IDEs más actuales y recomendadas para trabajar 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5746" cy="1485589"/>
                    </a:xfrm>
                    <a:prstGeom prst="rect">
                      <a:avLst/>
                    </a:prstGeom>
                    <a:noFill/>
                    <a:ln>
                      <a:noFill/>
                    </a:ln>
                  </pic:spPr>
                </pic:pic>
              </a:graphicData>
            </a:graphic>
          </wp:inline>
        </w:drawing>
      </w:r>
    </w:p>
    <w:p w14:paraId="360763A7" w14:textId="2C3082D5" w:rsidR="00356703" w:rsidRPr="00F22F2A" w:rsidRDefault="00356703" w:rsidP="00356703">
      <w:pPr>
        <w:jc w:val="center"/>
        <w:rPr>
          <w:i/>
          <w:sz w:val="18"/>
        </w:rPr>
      </w:pPr>
      <w:r w:rsidRPr="00F22F2A">
        <w:rPr>
          <w:i/>
          <w:sz w:val="18"/>
        </w:rPr>
        <w:t xml:space="preserve">Figura </w:t>
      </w:r>
      <w:r>
        <w:rPr>
          <w:i/>
          <w:sz w:val="18"/>
        </w:rPr>
        <w:t xml:space="preserve">2.1 </w:t>
      </w:r>
      <w:r w:rsidRPr="00F22F2A">
        <w:rPr>
          <w:i/>
          <w:sz w:val="18"/>
        </w:rPr>
        <w:t xml:space="preserve"> </w:t>
      </w:r>
      <w:r>
        <w:rPr>
          <w:i/>
          <w:sz w:val="18"/>
        </w:rPr>
        <w:t>Python</w:t>
      </w:r>
      <w:r w:rsidRPr="00F22F2A">
        <w:rPr>
          <w:i/>
          <w:sz w:val="18"/>
        </w:rPr>
        <w:t xml:space="preserve">. Fuente: </w:t>
      </w:r>
    </w:p>
    <w:p w14:paraId="054CAB52" w14:textId="593C0851" w:rsidR="00356703" w:rsidRDefault="00356703" w:rsidP="00356703">
      <w:pPr>
        <w:spacing w:after="0"/>
        <w:jc w:val="center"/>
      </w:pPr>
      <w:r>
        <w:t xml:space="preserve"> </w:t>
      </w:r>
    </w:p>
    <w:p w14:paraId="1D492CFC" w14:textId="05EF0E04" w:rsidR="00C47B19" w:rsidRDefault="003C146E" w:rsidP="001F369B">
      <w:pPr>
        <w:pStyle w:val="Ttulo3"/>
        <w:rPr>
          <w:b/>
          <w:sz w:val="24"/>
        </w:rPr>
      </w:pPr>
      <w:r w:rsidRPr="003C146E">
        <w:rPr>
          <w:b/>
          <w:sz w:val="24"/>
        </w:rPr>
        <w:t>Resultados</w:t>
      </w:r>
    </w:p>
    <w:p w14:paraId="28D04183" w14:textId="77777777" w:rsidR="003C146E" w:rsidRDefault="003C146E" w:rsidP="003C146E">
      <w:pPr>
        <w:rPr>
          <w:b/>
          <w:sz w:val="24"/>
        </w:rPr>
      </w:pPr>
      <w:r w:rsidRPr="003C146E">
        <w:rPr>
          <w:b/>
          <w:sz w:val="24"/>
        </w:rPr>
        <w:t>Tratamiento de datos</w:t>
      </w:r>
    </w:p>
    <w:p w14:paraId="2BE435BC" w14:textId="77777777" w:rsidR="00381C65" w:rsidRDefault="00381C65" w:rsidP="00356703">
      <w:r>
        <w:t>El programa tomara los datos recabados que la persona ingrese manualmente, de esta manera las instrucciones en el código seguirán hasta que se obtenga lo buscado.</w:t>
      </w:r>
    </w:p>
    <w:p w14:paraId="509F8A93" w14:textId="7CC43193" w:rsidR="00381C65" w:rsidRDefault="00F22F2A" w:rsidP="003C146E">
      <w:r>
        <w:t>Se observara la primera parte de resultados  que se explicó anteriormente dando los valores de las “x” y las “y“. (Son valores que se les di</w:t>
      </w:r>
      <w:r>
        <w:t>e</w:t>
      </w:r>
      <w:r>
        <w:t>ron para corroborar que si funcionaba y corría el programa)</w:t>
      </w:r>
    </w:p>
    <w:p w14:paraId="06EE3255" w14:textId="77777777" w:rsidR="00F22F2A" w:rsidRDefault="00F22F2A" w:rsidP="003C146E"/>
    <w:p w14:paraId="564F6A95" w14:textId="2CAF0DC8" w:rsidR="00F22F2A" w:rsidRPr="00F22F2A" w:rsidRDefault="00F22F2A" w:rsidP="003C146E">
      <w:r>
        <w:rPr>
          <w:noProof/>
          <w:lang w:val="es-MX" w:eastAsia="es-MX"/>
        </w:rPr>
        <w:drawing>
          <wp:inline distT="0" distB="0" distL="0" distR="0" wp14:anchorId="5905710F" wp14:editId="5568B330">
            <wp:extent cx="2733675" cy="93408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3675" cy="934085"/>
                    </a:xfrm>
                    <a:prstGeom prst="rect">
                      <a:avLst/>
                    </a:prstGeom>
                    <a:noFill/>
                    <a:ln>
                      <a:noFill/>
                    </a:ln>
                  </pic:spPr>
                </pic:pic>
              </a:graphicData>
            </a:graphic>
          </wp:inline>
        </w:drawing>
      </w:r>
    </w:p>
    <w:p w14:paraId="13940EEF" w14:textId="5664558A" w:rsidR="00381C65" w:rsidRDefault="00356703" w:rsidP="00356703">
      <w:pPr>
        <w:jc w:val="center"/>
        <w:rPr>
          <w:i/>
          <w:sz w:val="18"/>
        </w:rPr>
      </w:pPr>
      <w:r w:rsidRPr="00F22F2A">
        <w:rPr>
          <w:i/>
          <w:sz w:val="18"/>
        </w:rPr>
        <w:t xml:space="preserve">Figura </w:t>
      </w:r>
      <w:r>
        <w:rPr>
          <w:i/>
          <w:sz w:val="18"/>
        </w:rPr>
        <w:t xml:space="preserve">2.3 </w:t>
      </w:r>
      <w:r w:rsidRPr="00F22F2A">
        <w:rPr>
          <w:i/>
          <w:sz w:val="18"/>
        </w:rPr>
        <w:t xml:space="preserve"> </w:t>
      </w:r>
      <w:r>
        <w:rPr>
          <w:i/>
          <w:sz w:val="18"/>
        </w:rPr>
        <w:t>Valores</w:t>
      </w:r>
      <w:r w:rsidRPr="00F22F2A">
        <w:rPr>
          <w:i/>
          <w:sz w:val="18"/>
        </w:rPr>
        <w:t>. Fuente</w:t>
      </w:r>
      <w:r>
        <w:rPr>
          <w:i/>
          <w:sz w:val="18"/>
        </w:rPr>
        <w:t>: código</w:t>
      </w:r>
    </w:p>
    <w:p w14:paraId="623260CE" w14:textId="77777777" w:rsidR="00356703" w:rsidRDefault="00356703" w:rsidP="00356703">
      <w:pPr>
        <w:rPr>
          <w:i/>
          <w:sz w:val="18"/>
        </w:rPr>
      </w:pPr>
    </w:p>
    <w:p w14:paraId="41B8983A" w14:textId="1E3DB647" w:rsidR="00356703" w:rsidRDefault="00356703" w:rsidP="00356703">
      <w:r>
        <w:t>En seguida se muestra el valor de los rumbos y de las distancias para así proseguir y sacar las proyecciones que ocuparíamos.</w:t>
      </w:r>
    </w:p>
    <w:p w14:paraId="40868FCB" w14:textId="77777777" w:rsidR="00356703" w:rsidRPr="00356703" w:rsidRDefault="00356703" w:rsidP="00356703">
      <w:pPr>
        <w:jc w:val="center"/>
      </w:pPr>
    </w:p>
    <w:p w14:paraId="320D9F06" w14:textId="44541EE6" w:rsidR="00381C65" w:rsidRDefault="00356703" w:rsidP="003C146E">
      <w:pPr>
        <w:rPr>
          <w:b/>
          <w:sz w:val="24"/>
        </w:rPr>
      </w:pPr>
      <w:r>
        <w:rPr>
          <w:b/>
          <w:noProof/>
          <w:sz w:val="24"/>
          <w:lang w:val="es-MX" w:eastAsia="es-MX"/>
        </w:rPr>
        <w:drawing>
          <wp:inline distT="0" distB="0" distL="0" distR="0" wp14:anchorId="0844F18A" wp14:editId="727D19CF">
            <wp:extent cx="2743200" cy="612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612775"/>
                    </a:xfrm>
                    <a:prstGeom prst="rect">
                      <a:avLst/>
                    </a:prstGeom>
                    <a:noFill/>
                    <a:ln>
                      <a:noFill/>
                    </a:ln>
                  </pic:spPr>
                </pic:pic>
              </a:graphicData>
            </a:graphic>
          </wp:inline>
        </w:drawing>
      </w:r>
    </w:p>
    <w:p w14:paraId="5956C90E" w14:textId="5D942F87" w:rsidR="00FD1DCB" w:rsidRDefault="00FD1DCB" w:rsidP="00FD1DCB">
      <w:pPr>
        <w:jc w:val="center"/>
        <w:rPr>
          <w:i/>
          <w:sz w:val="18"/>
        </w:rPr>
      </w:pPr>
      <w:r w:rsidRPr="00F22F2A">
        <w:rPr>
          <w:i/>
          <w:sz w:val="18"/>
        </w:rPr>
        <w:t xml:space="preserve">Figura </w:t>
      </w:r>
      <w:r>
        <w:rPr>
          <w:i/>
          <w:sz w:val="18"/>
        </w:rPr>
        <w:t xml:space="preserve">2.4 </w:t>
      </w:r>
      <w:r w:rsidRPr="00F22F2A">
        <w:rPr>
          <w:i/>
          <w:sz w:val="18"/>
        </w:rPr>
        <w:t xml:space="preserve"> </w:t>
      </w:r>
      <w:r>
        <w:rPr>
          <w:i/>
          <w:sz w:val="18"/>
        </w:rPr>
        <w:t>Rumbo y distancia</w:t>
      </w:r>
      <w:r w:rsidRPr="00F22F2A">
        <w:rPr>
          <w:i/>
          <w:sz w:val="18"/>
        </w:rPr>
        <w:t>. Fuente</w:t>
      </w:r>
      <w:r>
        <w:rPr>
          <w:i/>
          <w:sz w:val="18"/>
        </w:rPr>
        <w:t>: código</w:t>
      </w:r>
    </w:p>
    <w:p w14:paraId="7DDE507B" w14:textId="44A19B2D" w:rsidR="00FD1DCB" w:rsidRDefault="00FD1DCB" w:rsidP="003C146E">
      <w:r>
        <w:lastRenderedPageBreak/>
        <w:t>Finalmente ya obtenidos los datos necesarios como distancia y rumbos podemos calcular las proyecciones.</w:t>
      </w:r>
    </w:p>
    <w:p w14:paraId="35B0AADD" w14:textId="54C27F7C" w:rsidR="00FD1DCB" w:rsidRDefault="00FD1DCB" w:rsidP="003C146E">
      <w:r>
        <w:t xml:space="preserve"> </w:t>
      </w:r>
    </w:p>
    <w:p w14:paraId="4F9A657F" w14:textId="18AE2508" w:rsidR="00381C65" w:rsidRPr="00FD1DCB" w:rsidRDefault="00FD1DCB" w:rsidP="00FD1DCB">
      <w:pPr>
        <w:jc w:val="center"/>
      </w:pPr>
      <w:r>
        <w:rPr>
          <w:noProof/>
          <w:lang w:val="es-MX" w:eastAsia="es-MX"/>
        </w:rPr>
        <w:drawing>
          <wp:inline distT="0" distB="0" distL="0" distR="0" wp14:anchorId="3D4CFCB3" wp14:editId="7B1F0BDB">
            <wp:extent cx="2733675" cy="525145"/>
            <wp:effectExtent l="0" t="0" r="952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3675" cy="525145"/>
                    </a:xfrm>
                    <a:prstGeom prst="rect">
                      <a:avLst/>
                    </a:prstGeom>
                    <a:noFill/>
                    <a:ln>
                      <a:noFill/>
                    </a:ln>
                  </pic:spPr>
                </pic:pic>
              </a:graphicData>
            </a:graphic>
          </wp:inline>
        </w:drawing>
      </w:r>
    </w:p>
    <w:p w14:paraId="7C2A0580" w14:textId="6E5D9F1E" w:rsidR="00AF12C3" w:rsidRPr="00FD1DCB" w:rsidRDefault="00FD1DCB" w:rsidP="00FD1DCB">
      <w:pPr>
        <w:jc w:val="center"/>
        <w:rPr>
          <w:i/>
          <w:sz w:val="18"/>
        </w:rPr>
      </w:pPr>
      <w:r w:rsidRPr="00F22F2A">
        <w:rPr>
          <w:i/>
          <w:sz w:val="18"/>
        </w:rPr>
        <w:t xml:space="preserve">Figura </w:t>
      </w:r>
      <w:r>
        <w:rPr>
          <w:i/>
          <w:sz w:val="18"/>
        </w:rPr>
        <w:t xml:space="preserve">2.5 </w:t>
      </w:r>
      <w:r w:rsidRPr="00F22F2A">
        <w:rPr>
          <w:i/>
          <w:sz w:val="18"/>
        </w:rPr>
        <w:t xml:space="preserve"> </w:t>
      </w:r>
      <w:r>
        <w:rPr>
          <w:i/>
          <w:sz w:val="18"/>
        </w:rPr>
        <w:t>Proyecciones</w:t>
      </w:r>
      <w:r w:rsidRPr="00F22F2A">
        <w:rPr>
          <w:i/>
          <w:sz w:val="18"/>
        </w:rPr>
        <w:t xml:space="preserve">. Fuente: </w:t>
      </w:r>
      <w:r>
        <w:rPr>
          <w:i/>
          <w:sz w:val="18"/>
        </w:rPr>
        <w:t>Código</w:t>
      </w:r>
    </w:p>
    <w:p w14:paraId="26A198D0" w14:textId="77777777" w:rsidR="00C47B19" w:rsidRPr="001F369B" w:rsidRDefault="00C47B19" w:rsidP="001F369B">
      <w:pPr>
        <w:pStyle w:val="Ttulo2"/>
      </w:pPr>
      <w:r w:rsidRPr="001F369B">
        <w:t>El resumen</w:t>
      </w:r>
    </w:p>
    <w:p w14:paraId="6A32C257" w14:textId="08CDBAB4" w:rsidR="00C47B19" w:rsidRPr="001F369B" w:rsidRDefault="00C47B19" w:rsidP="00B73AD9">
      <w:r>
        <w:t xml:space="preserve">Un resumen </w:t>
      </w:r>
      <w:r w:rsidR="00FD1DCB">
        <w:t xml:space="preserve">de manera personal </w:t>
      </w:r>
      <w:r w:rsidR="00B73AD9">
        <w:t xml:space="preserve">el proyecto aquí emplead como lo es </w:t>
      </w:r>
      <w:r w:rsidR="00B73AD9" w:rsidRPr="00B73AD9">
        <w:rPr>
          <w:i/>
        </w:rPr>
        <w:t>“ Calculo de rumbos y proyecciones ”</w:t>
      </w:r>
      <w:r w:rsidR="00FD1DCB">
        <w:t>se me hace un código muy prá</w:t>
      </w:r>
      <w:r w:rsidR="00FD1DCB">
        <w:t>c</w:t>
      </w:r>
      <w:r w:rsidR="00FD1DCB">
        <w:t>tico para poder saber las proyecciones de un área superficie terreno oh el cual vean la man</w:t>
      </w:r>
      <w:r w:rsidR="00FD1DCB">
        <w:t>e</w:t>
      </w:r>
      <w:r w:rsidR="00FD1DCB">
        <w:t>ra más adecuada y correcta de emplear  y si es que puede funcionar en alguna otra área o a</w:t>
      </w:r>
      <w:r w:rsidR="00FD1DCB">
        <w:t>l</w:t>
      </w:r>
      <w:r w:rsidR="00FD1DCB">
        <w:t xml:space="preserve">gún otro objetivo. Porque no, adelantes como mejor lo vea la persona para su adaptación. </w:t>
      </w:r>
      <w:r>
        <w:t>Por alcan</w:t>
      </w:r>
      <w:r w:rsidR="00FD1DCB">
        <w:t>ce</w:t>
      </w:r>
      <w:r>
        <w:t xml:space="preserve"> la determina</w:t>
      </w:r>
      <w:r w:rsidR="00FD1DCB">
        <w:t>ción de dicho código tiene un fin que si bien se ha venido dando a conocer como lo son las proyecciones y los rumbos.</w:t>
      </w:r>
    </w:p>
    <w:p w14:paraId="38568083" w14:textId="77777777" w:rsidR="00C47B19" w:rsidRDefault="00C47B19" w:rsidP="001F369B">
      <w:pPr>
        <w:pStyle w:val="Ttulo2"/>
        <w:numPr>
          <w:ilvl w:val="0"/>
          <w:numId w:val="0"/>
        </w:numPr>
      </w:pPr>
      <w:r>
        <w:t>Referencias</w:t>
      </w:r>
    </w:p>
    <w:p w14:paraId="2DBB6C46" w14:textId="41C8B357" w:rsidR="00B73AD9" w:rsidRPr="00B73AD9" w:rsidRDefault="005D2EF7" w:rsidP="00B73AD9">
      <w:pPr>
        <w:pStyle w:val="Referencias"/>
        <w:numPr>
          <w:ilvl w:val="0"/>
          <w:numId w:val="20"/>
        </w:numPr>
        <w:rPr>
          <w:sz w:val="20"/>
        </w:rPr>
      </w:pPr>
      <w:hyperlink r:id="rId21" w:history="1">
        <w:r w:rsidR="00B73AD9" w:rsidRPr="00B73AD9">
          <w:rPr>
            <w:rStyle w:val="Hipervnculo"/>
            <w:sz w:val="20"/>
          </w:rPr>
          <w:t>https://www.cursosgis.com/cuales-con-las-ides-mas-actuales-y-recomendadas-para-trabajar-con-python/</w:t>
        </w:r>
      </w:hyperlink>
    </w:p>
    <w:p w14:paraId="14EE1472" w14:textId="3277C4C9" w:rsidR="00B73AD9" w:rsidRPr="00B73AD9" w:rsidRDefault="005D2EF7" w:rsidP="00B73AD9">
      <w:pPr>
        <w:pStyle w:val="Referencias"/>
        <w:numPr>
          <w:ilvl w:val="0"/>
          <w:numId w:val="20"/>
        </w:numPr>
        <w:rPr>
          <w:sz w:val="20"/>
        </w:rPr>
      </w:pPr>
      <w:hyperlink r:id="rId22" w:history="1">
        <w:r w:rsidR="00B73AD9" w:rsidRPr="00B73AD9">
          <w:rPr>
            <w:rStyle w:val="Hipervnculo"/>
            <w:sz w:val="20"/>
          </w:rPr>
          <w:t>https://www.muycomputer.com/2019/01/14/adios-a-windows-7-un-ano/</w:t>
        </w:r>
      </w:hyperlink>
    </w:p>
    <w:p w14:paraId="230B65C9" w14:textId="201ABF55" w:rsidR="00B73AD9" w:rsidRPr="00B73AD9" w:rsidRDefault="005D2EF7" w:rsidP="00B73AD9">
      <w:pPr>
        <w:pStyle w:val="Referencias"/>
        <w:numPr>
          <w:ilvl w:val="0"/>
          <w:numId w:val="20"/>
        </w:numPr>
        <w:rPr>
          <w:sz w:val="20"/>
        </w:rPr>
      </w:pPr>
      <w:hyperlink r:id="rId23" w:history="1">
        <w:r w:rsidR="00B73AD9" w:rsidRPr="00B73AD9">
          <w:rPr>
            <w:rStyle w:val="Hipervnculo"/>
            <w:sz w:val="20"/>
          </w:rPr>
          <w:t>https://desktop.arcgis.com/es/arcmap/10.3/guide-books/map-projections/about-map-projections.htm</w:t>
        </w:r>
      </w:hyperlink>
    </w:p>
    <w:p w14:paraId="074CA5BE" w14:textId="3114A38C" w:rsidR="00B73AD9" w:rsidRPr="00B73AD9" w:rsidRDefault="005D2EF7" w:rsidP="00B73AD9">
      <w:pPr>
        <w:pStyle w:val="Referencias"/>
        <w:numPr>
          <w:ilvl w:val="0"/>
          <w:numId w:val="20"/>
        </w:numPr>
        <w:rPr>
          <w:sz w:val="20"/>
        </w:rPr>
      </w:pPr>
      <w:hyperlink r:id="rId24" w:history="1">
        <w:r w:rsidR="00B73AD9" w:rsidRPr="00B73AD9">
          <w:rPr>
            <w:rStyle w:val="Hipervnculo"/>
            <w:sz w:val="20"/>
          </w:rPr>
          <w:t>https://sites.google.com/site/rumbosyazimut/introduccion</w:t>
        </w:r>
      </w:hyperlink>
    </w:p>
    <w:p w14:paraId="6072AA11" w14:textId="5DE20A4B" w:rsidR="00B73AD9" w:rsidRPr="00B73AD9" w:rsidRDefault="005D2EF7" w:rsidP="00B73AD9">
      <w:pPr>
        <w:pStyle w:val="Referencias"/>
        <w:numPr>
          <w:ilvl w:val="0"/>
          <w:numId w:val="20"/>
        </w:numPr>
        <w:rPr>
          <w:sz w:val="24"/>
        </w:rPr>
      </w:pPr>
      <w:hyperlink r:id="rId25" w:history="1">
        <w:r w:rsidR="00B73AD9" w:rsidRPr="00B73AD9">
          <w:rPr>
            <w:rStyle w:val="Hipervnculo"/>
            <w:sz w:val="20"/>
          </w:rPr>
          <w:t>https://es.slideshare.net/alexmay12/azimut-y-rumbo-maycol-vergara</w:t>
        </w:r>
      </w:hyperlink>
    </w:p>
    <w:p w14:paraId="16C833A1" w14:textId="2D092151" w:rsidR="00B73AD9" w:rsidRPr="00B73AD9" w:rsidRDefault="005D2EF7" w:rsidP="00B73AD9">
      <w:pPr>
        <w:pStyle w:val="Referencias"/>
        <w:numPr>
          <w:ilvl w:val="0"/>
          <w:numId w:val="20"/>
        </w:numPr>
        <w:rPr>
          <w:sz w:val="20"/>
          <w:szCs w:val="20"/>
        </w:rPr>
        <w:sectPr w:rsidR="00B73AD9" w:rsidRPr="00B73AD9" w:rsidSect="00C47B19">
          <w:headerReference w:type="default" r:id="rId26"/>
          <w:type w:val="continuous"/>
          <w:pgSz w:w="11900" w:h="16840"/>
          <w:pgMar w:top="1418" w:right="1134" w:bottom="1701" w:left="1418" w:header="851" w:footer="992" w:gutter="0"/>
          <w:cols w:num="2" w:space="709"/>
          <w:titlePg/>
        </w:sectPr>
      </w:pPr>
      <w:hyperlink r:id="rId27" w:history="1">
        <w:r w:rsidR="00B73AD9" w:rsidRPr="00B73AD9">
          <w:rPr>
            <w:rStyle w:val="Hipervnculo"/>
            <w:sz w:val="20"/>
            <w:szCs w:val="20"/>
          </w:rPr>
          <w:t>http://sanvincentvr.blogspot.com/2010/10/rumbo-y-direccion.html</w:t>
        </w:r>
      </w:hyperlink>
    </w:p>
    <w:p w14:paraId="00FD73D6" w14:textId="551C7E8E" w:rsidR="00C47B19" w:rsidRDefault="00DF559B" w:rsidP="00DF559B">
      <w:pPr>
        <w:jc w:val="center"/>
      </w:pPr>
      <w:bookmarkStart w:id="2" w:name="_GoBack"/>
      <w:r>
        <w:rPr>
          <w:noProof/>
          <w:lang w:val="es-MX" w:eastAsia="es-MX"/>
        </w:rPr>
        <w:lastRenderedPageBreak/>
        <w:drawing>
          <wp:anchor distT="0" distB="0" distL="114300" distR="114300" simplePos="0" relativeHeight="251662336" behindDoc="0" locked="0" layoutInCell="1" allowOverlap="1" wp14:anchorId="6884874E" wp14:editId="541E1065">
            <wp:simplePos x="0" y="0"/>
            <wp:positionH relativeFrom="column">
              <wp:posOffset>408305</wp:posOffset>
            </wp:positionH>
            <wp:positionV relativeFrom="paragraph">
              <wp:posOffset>3810</wp:posOffset>
            </wp:positionV>
            <wp:extent cx="5476240" cy="70815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1357"/>
                    <a:stretch/>
                  </pic:blipFill>
                  <pic:spPr bwMode="auto">
                    <a:xfrm>
                      <a:off x="0" y="0"/>
                      <a:ext cx="5476240" cy="708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p>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4C3E0" w14:textId="77777777" w:rsidR="005D2EF7" w:rsidRDefault="005D2EF7">
      <w:pPr>
        <w:spacing w:after="0"/>
      </w:pPr>
      <w:r>
        <w:separator/>
      </w:r>
    </w:p>
  </w:endnote>
  <w:endnote w:type="continuationSeparator" w:id="0">
    <w:p w14:paraId="66B6F41D" w14:textId="77777777" w:rsidR="005D2EF7" w:rsidRDefault="005D2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9406" w14:textId="00C6D61E" w:rsidR="00C47B19" w:rsidRPr="006F4B47" w:rsidRDefault="006C20F8" w:rsidP="00C47B19">
    <w:pPr>
      <w:pStyle w:val="PidepginaIbersid"/>
    </w:pPr>
    <w:r>
      <w:t xml:space="preserve"> González Montes Alma Judith;</w:t>
    </w:r>
    <w:r w:rsidR="00C47B19" w:rsidRPr="006F4B47">
      <w:t xml:space="preserve"> </w:t>
    </w:r>
    <w:r>
      <w:rPr>
        <w:i/>
      </w:rPr>
      <w:t>Rumbos y proyecciones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A19F7" w14:textId="77777777" w:rsidR="005D2EF7" w:rsidRDefault="005D2EF7">
      <w:pPr>
        <w:spacing w:after="0"/>
      </w:pPr>
      <w:r>
        <w:separator/>
      </w:r>
    </w:p>
  </w:footnote>
  <w:footnote w:type="continuationSeparator" w:id="0">
    <w:p w14:paraId="3EF47557" w14:textId="77777777" w:rsidR="005D2EF7" w:rsidRDefault="005D2EF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B74D8" w14:textId="77777777"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DF559B">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34FB9A"/>
    <w:lvl w:ilvl="0">
      <w:start w:val="1"/>
      <w:numFmt w:val="decimal"/>
      <w:lvlText w:val="%1."/>
      <w:lvlJc w:val="left"/>
      <w:pPr>
        <w:tabs>
          <w:tab w:val="num" w:pos="1492"/>
        </w:tabs>
        <w:ind w:left="1492" w:hanging="360"/>
      </w:pPr>
    </w:lvl>
  </w:abstractNum>
  <w:abstractNum w:abstractNumId="1">
    <w:nsid w:val="FFFFFF7D"/>
    <w:multiLevelType w:val="singleLevel"/>
    <w:tmpl w:val="2AF09FF0"/>
    <w:lvl w:ilvl="0">
      <w:start w:val="1"/>
      <w:numFmt w:val="decimal"/>
      <w:lvlText w:val="%1."/>
      <w:lvlJc w:val="left"/>
      <w:pPr>
        <w:tabs>
          <w:tab w:val="num" w:pos="1209"/>
        </w:tabs>
        <w:ind w:left="1209" w:hanging="360"/>
      </w:pPr>
    </w:lvl>
  </w:abstractNum>
  <w:abstractNum w:abstractNumId="2">
    <w:nsid w:val="FFFFFF7E"/>
    <w:multiLevelType w:val="singleLevel"/>
    <w:tmpl w:val="51046020"/>
    <w:lvl w:ilvl="0">
      <w:start w:val="1"/>
      <w:numFmt w:val="decimal"/>
      <w:lvlText w:val="%1."/>
      <w:lvlJc w:val="left"/>
      <w:pPr>
        <w:tabs>
          <w:tab w:val="num" w:pos="926"/>
        </w:tabs>
        <w:ind w:left="926" w:hanging="360"/>
      </w:pPr>
    </w:lvl>
  </w:abstractNum>
  <w:abstractNum w:abstractNumId="3">
    <w:nsid w:val="FFFFFF7F"/>
    <w:multiLevelType w:val="singleLevel"/>
    <w:tmpl w:val="C5468EFC"/>
    <w:lvl w:ilvl="0">
      <w:start w:val="1"/>
      <w:numFmt w:val="decimal"/>
      <w:lvlText w:val="%1."/>
      <w:lvlJc w:val="left"/>
      <w:pPr>
        <w:tabs>
          <w:tab w:val="num" w:pos="643"/>
        </w:tabs>
        <w:ind w:left="643" w:hanging="360"/>
      </w:pPr>
    </w:lvl>
  </w:abstractNum>
  <w:abstractNum w:abstractNumId="4">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761D52"/>
    <w:lvl w:ilvl="0">
      <w:start w:val="1"/>
      <w:numFmt w:val="decimal"/>
      <w:lvlText w:val="%1."/>
      <w:lvlJc w:val="left"/>
      <w:pPr>
        <w:tabs>
          <w:tab w:val="num" w:pos="360"/>
        </w:tabs>
        <w:ind w:left="360" w:hanging="360"/>
      </w:pPr>
    </w:lvl>
  </w:abstractNum>
  <w:abstractNum w:abstractNumId="9">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nsid w:val="065B6E87"/>
    <w:multiLevelType w:val="hybridMultilevel"/>
    <w:tmpl w:val="53D0DE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nsid w:val="19015E0A"/>
    <w:multiLevelType w:val="hybridMultilevel"/>
    <w:tmpl w:val="44B89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4">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4"/>
  </w:num>
  <w:num w:numId="4">
    <w:abstractNumId w:val="16"/>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5"/>
  </w:num>
  <w:num w:numId="17">
    <w:abstractNumId w:val="13"/>
  </w:num>
  <w:num w:numId="18">
    <w:abstractNumId w:val="15"/>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es-ES_tradnl"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CE5"/>
    <w:rsid w:val="0001208E"/>
    <w:rsid w:val="00055129"/>
    <w:rsid w:val="000B61B9"/>
    <w:rsid w:val="0010447F"/>
    <w:rsid w:val="002058AF"/>
    <w:rsid w:val="00222CE5"/>
    <w:rsid w:val="00226464"/>
    <w:rsid w:val="00272E4D"/>
    <w:rsid w:val="00273251"/>
    <w:rsid w:val="002B6D78"/>
    <w:rsid w:val="002C117E"/>
    <w:rsid w:val="002D0C65"/>
    <w:rsid w:val="00356703"/>
    <w:rsid w:val="00381C65"/>
    <w:rsid w:val="00396726"/>
    <w:rsid w:val="003A2948"/>
    <w:rsid w:val="003C146E"/>
    <w:rsid w:val="003C498D"/>
    <w:rsid w:val="00533C88"/>
    <w:rsid w:val="005A07A0"/>
    <w:rsid w:val="005D2EF7"/>
    <w:rsid w:val="00613827"/>
    <w:rsid w:val="006A54F5"/>
    <w:rsid w:val="006B5C61"/>
    <w:rsid w:val="006C20F8"/>
    <w:rsid w:val="007156F6"/>
    <w:rsid w:val="00781A92"/>
    <w:rsid w:val="007B61F7"/>
    <w:rsid w:val="0084076C"/>
    <w:rsid w:val="008A187D"/>
    <w:rsid w:val="008B6219"/>
    <w:rsid w:val="009F77B6"/>
    <w:rsid w:val="00A15BFB"/>
    <w:rsid w:val="00AB6197"/>
    <w:rsid w:val="00AF12C3"/>
    <w:rsid w:val="00B02A4E"/>
    <w:rsid w:val="00B30FA9"/>
    <w:rsid w:val="00B73AD9"/>
    <w:rsid w:val="00C46E3D"/>
    <w:rsid w:val="00C47B19"/>
    <w:rsid w:val="00C628DA"/>
    <w:rsid w:val="00DA2FCE"/>
    <w:rsid w:val="00DA3AFA"/>
    <w:rsid w:val="00DF559B"/>
    <w:rsid w:val="00E619C5"/>
    <w:rsid w:val="00F22D1F"/>
    <w:rsid w:val="00F22F2A"/>
    <w:rsid w:val="00F50F57"/>
    <w:rsid w:val="00F94BC8"/>
    <w:rsid w:val="00FB5BE4"/>
    <w:rsid w:val="00FD1D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06A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Textodeglobo">
    <w:name w:val="Balloon Text"/>
    <w:basedOn w:val="Normal"/>
    <w:link w:val="TextodegloboCar"/>
    <w:uiPriority w:val="99"/>
    <w:semiHidden/>
    <w:unhideWhenUsed/>
    <w:rsid w:val="0039672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726"/>
    <w:rPr>
      <w:rFonts w:ascii="Segoe UI" w:hAnsi="Segoe UI" w:cs="Segoe UI"/>
      <w:sz w:val="18"/>
      <w:szCs w:val="18"/>
      <w:lang w:val="es-ES_tradnl" w:eastAsia="es-ES_tradnl"/>
    </w:rPr>
  </w:style>
  <w:style w:type="character" w:customStyle="1" w:styleId="UnresolvedMention">
    <w:name w:val="Unresolved Mention"/>
    <w:basedOn w:val="Fuentedeprrafopredeter"/>
    <w:uiPriority w:val="99"/>
    <w:semiHidden/>
    <w:unhideWhenUsed/>
    <w:rsid w:val="00DA3AFA"/>
    <w:rPr>
      <w:color w:val="605E5C"/>
      <w:shd w:val="clear" w:color="auto" w:fill="E1DFDD"/>
    </w:rPr>
  </w:style>
  <w:style w:type="paragraph" w:styleId="Prrafodelista">
    <w:name w:val="List Paragraph"/>
    <w:basedOn w:val="Normal"/>
    <w:uiPriority w:val="34"/>
    <w:qFormat/>
    <w:rsid w:val="006A54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Textodeglobo">
    <w:name w:val="Balloon Text"/>
    <w:basedOn w:val="Normal"/>
    <w:link w:val="TextodegloboCar"/>
    <w:uiPriority w:val="99"/>
    <w:semiHidden/>
    <w:unhideWhenUsed/>
    <w:rsid w:val="0039672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726"/>
    <w:rPr>
      <w:rFonts w:ascii="Segoe UI" w:hAnsi="Segoe UI" w:cs="Segoe UI"/>
      <w:sz w:val="18"/>
      <w:szCs w:val="18"/>
      <w:lang w:val="es-ES_tradnl" w:eastAsia="es-ES_tradnl"/>
    </w:rPr>
  </w:style>
  <w:style w:type="character" w:customStyle="1" w:styleId="UnresolvedMention">
    <w:name w:val="Unresolved Mention"/>
    <w:basedOn w:val="Fuentedeprrafopredeter"/>
    <w:uiPriority w:val="99"/>
    <w:semiHidden/>
    <w:unhideWhenUsed/>
    <w:rsid w:val="00DA3AFA"/>
    <w:rPr>
      <w:color w:val="605E5C"/>
      <w:shd w:val="clear" w:color="auto" w:fill="E1DFDD"/>
    </w:rPr>
  </w:style>
  <w:style w:type="paragraph" w:styleId="Prrafodelista">
    <w:name w:val="List Paragraph"/>
    <w:basedOn w:val="Normal"/>
    <w:uiPriority w:val="34"/>
    <w:qFormat/>
    <w:rsid w:val="006A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ursosgis.com/cuales-con-las-ides-mas-actuales-y-recomendadas-para-trabajar-con-pytho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es.slideshare.net/alexmay12/azimut-y-rumbo-maycol-vergara"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blevia.wordpress.com/about/" TargetMode="External"/><Relationship Id="rId24" Type="http://schemas.openxmlformats.org/officeDocument/2006/relationships/hyperlink" Target="https://sites.google.com/site/rumbosyazimut/introducci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sktop.arcgis.com/es/arcmap/10.3/guide-books/map-projections/about-map-projections.htm"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muycomputer.com/2019/01/14/adios-a-windows-7-un-ano/" TargetMode="External"/><Relationship Id="rId27" Type="http://schemas.openxmlformats.org/officeDocument/2006/relationships/hyperlink" Target="http://sanvincentvr.blogspot.com/2010/10/rumbo-y-direccion.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Desktop\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0A3C-C2C2-4F14-AD1E-4E04314F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PlantillaReporte</Template>
  <TotalTime>28</TotalTime>
  <Pages>4</Pages>
  <Words>1090</Words>
  <Characters>5996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creator>HECTOR DANIEL ROSALES MEDINA</dc:creator>
  <cp:lastModifiedBy>Alma Judith Gonzalez Montes</cp:lastModifiedBy>
  <cp:revision>3</cp:revision>
  <cp:lastPrinted>2007-05-16T21:51:00Z</cp:lastPrinted>
  <dcterms:created xsi:type="dcterms:W3CDTF">2020-05-25T17:31:00Z</dcterms:created>
  <dcterms:modified xsi:type="dcterms:W3CDTF">2020-05-25T18:36:00Z</dcterms:modified>
</cp:coreProperties>
</file>